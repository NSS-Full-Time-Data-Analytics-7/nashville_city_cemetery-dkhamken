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10391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20"/>
        <w:gridCol w:w="251"/>
        <w:gridCol w:w="1710"/>
        <w:gridCol w:w="270"/>
        <w:gridCol w:w="157"/>
        <w:gridCol w:w="1181"/>
        <w:gridCol w:w="101"/>
        <w:gridCol w:w="83"/>
        <w:gridCol w:w="319"/>
        <w:gridCol w:w="83"/>
        <w:gridCol w:w="596"/>
        <w:gridCol w:w="1799"/>
        <w:gridCol w:w="667"/>
        <w:gridCol w:w="684"/>
        <w:gridCol w:w="83"/>
        <w:gridCol w:w="91"/>
        <w:gridCol w:w="83"/>
        <w:gridCol w:w="2616"/>
        <w:gridCol w:w="83"/>
        <w:gridCol w:w="104"/>
        <w:gridCol w:w="83"/>
        <w:gridCol w:w="6127"/>
        <w:gridCol w:w="6210"/>
      </w:tblGrid>
      <w:tr w:rsidR="00B42643" w14:paraId="78E6CF75" w14:textId="77777777" w:rsidTr="001A0F2C">
        <w:trPr>
          <w:gridAfter w:val="3"/>
          <w:wAfter w:w="12420" w:type="dxa"/>
          <w:trHeight w:val="1890"/>
        </w:trPr>
        <w:tc>
          <w:tcPr>
            <w:tcW w:w="540" w:type="dxa"/>
          </w:tcPr>
          <w:p w14:paraId="11573D36" w14:textId="77777777" w:rsidR="00B42643" w:rsidRPr="00B67D2F" w:rsidRDefault="00B42643" w:rsidP="00582425">
            <w:pPr>
              <w:pStyle w:val="NoSpacing"/>
            </w:pPr>
          </w:p>
        </w:tc>
        <w:tc>
          <w:tcPr>
            <w:tcW w:w="7921" w:type="dxa"/>
            <w:gridSpan w:val="14"/>
            <w:shd w:val="clear" w:color="auto" w:fill="auto"/>
          </w:tcPr>
          <w:p w14:paraId="00DB595C" w14:textId="77777777" w:rsidR="00DE7C9A" w:rsidRDefault="00DE7C9A" w:rsidP="00582425">
            <w:pPr>
              <w:pStyle w:val="Subtitle"/>
              <w:rPr>
                <w:sz w:val="96"/>
                <w:szCs w:val="96"/>
              </w:rPr>
            </w:pPr>
            <w:r w:rsidRPr="00DE7C9A">
              <w:rPr>
                <w:sz w:val="96"/>
                <w:szCs w:val="96"/>
              </w:rPr>
              <w:t xml:space="preserve">nashville </w:t>
            </w:r>
          </w:p>
          <w:p w14:paraId="103F6EC8" w14:textId="5967DECE" w:rsidR="00B42643" w:rsidRPr="00DE7C9A" w:rsidRDefault="00DE7C9A" w:rsidP="00582425">
            <w:pPr>
              <w:pStyle w:val="Subtitle"/>
              <w:rPr>
                <w:sz w:val="96"/>
                <w:szCs w:val="96"/>
              </w:rPr>
            </w:pPr>
            <w:r w:rsidRPr="00DE7C9A">
              <w:rPr>
                <w:sz w:val="96"/>
                <w:szCs w:val="96"/>
              </w:rPr>
              <w:t>city cemetery</w:t>
            </w:r>
          </w:p>
        </w:tc>
        <w:tc>
          <w:tcPr>
            <w:tcW w:w="3060" w:type="dxa"/>
            <w:gridSpan w:val="6"/>
          </w:tcPr>
          <w:p w14:paraId="6C89AE0B" w14:textId="77777777" w:rsidR="00B42643" w:rsidRDefault="00B42643" w:rsidP="006D6406">
            <w:pPr>
              <w:pStyle w:val="TOC2"/>
              <w:framePr w:hSpace="0" w:wrap="auto" w:vAnchor="margin" w:yAlign="inline"/>
              <w:suppressOverlap w:val="0"/>
            </w:pPr>
          </w:p>
        </w:tc>
      </w:tr>
      <w:tr w:rsidR="00B42643" w14:paraId="2A0A4EB3" w14:textId="77777777" w:rsidTr="001A0F2C">
        <w:trPr>
          <w:gridAfter w:val="3"/>
          <w:wAfter w:w="12420" w:type="dxa"/>
          <w:trHeight w:val="1170"/>
        </w:trPr>
        <w:tc>
          <w:tcPr>
            <w:tcW w:w="540" w:type="dxa"/>
          </w:tcPr>
          <w:p w14:paraId="49B1B842" w14:textId="77777777" w:rsidR="00B42643" w:rsidRPr="00EA50F5" w:rsidRDefault="00B42643" w:rsidP="00582425">
            <w:pPr>
              <w:pStyle w:val="NoSpacing"/>
            </w:pPr>
          </w:p>
        </w:tc>
        <w:tc>
          <w:tcPr>
            <w:tcW w:w="7921" w:type="dxa"/>
            <w:gridSpan w:val="14"/>
          </w:tcPr>
          <w:p w14:paraId="41F6A673" w14:textId="7F1FD4D0" w:rsidR="00B42643" w:rsidRPr="00EA50F5" w:rsidRDefault="00DE7C9A" w:rsidP="00582425">
            <w:pPr>
              <w:pStyle w:val="Info"/>
            </w:pPr>
            <w:r>
              <w:t>Open all week</w:t>
            </w:r>
            <w:r w:rsidR="00B42643" w:rsidRPr="00EA50F5">
              <w:t xml:space="preserve">  |  </w:t>
            </w:r>
            <w:r>
              <w:t>7AM-7pm</w:t>
            </w:r>
            <w:r w:rsidR="00B42643" w:rsidRPr="00EA50F5">
              <w:t xml:space="preserve">  |  </w:t>
            </w:r>
            <w:r w:rsidR="00225F85">
              <w:t>1001 fourth ave south</w:t>
            </w:r>
          </w:p>
        </w:tc>
        <w:tc>
          <w:tcPr>
            <w:tcW w:w="3060" w:type="dxa"/>
            <w:gridSpan w:val="6"/>
            <w:shd w:val="clear" w:color="auto" w:fill="auto"/>
          </w:tcPr>
          <w:p w14:paraId="2E5C67E4" w14:textId="77777777" w:rsidR="00B42643" w:rsidRDefault="00B42643" w:rsidP="00582425">
            <w:pPr>
              <w:rPr>
                <w:lang w:eastAsia="ja-JP"/>
              </w:rPr>
            </w:pPr>
          </w:p>
        </w:tc>
      </w:tr>
      <w:tr w:rsidR="00B42643" w14:paraId="547DEB7A" w14:textId="77777777" w:rsidTr="001A0F2C">
        <w:trPr>
          <w:gridAfter w:val="3"/>
          <w:wAfter w:w="12420" w:type="dxa"/>
          <w:trHeight w:val="2700"/>
        </w:trPr>
        <w:tc>
          <w:tcPr>
            <w:tcW w:w="540" w:type="dxa"/>
          </w:tcPr>
          <w:p w14:paraId="6879FDB2" w14:textId="77777777" w:rsidR="00B42643" w:rsidRDefault="00B42643" w:rsidP="00582425">
            <w:pPr>
              <w:pStyle w:val="NoSpacing"/>
            </w:pPr>
          </w:p>
        </w:tc>
        <w:tc>
          <w:tcPr>
            <w:tcW w:w="7921" w:type="dxa"/>
            <w:gridSpan w:val="14"/>
            <w:vMerge w:val="restart"/>
          </w:tcPr>
          <w:p w14:paraId="2B06793F" w14:textId="5A0560F9" w:rsidR="00B42643" w:rsidRDefault="00DE7C9A" w:rsidP="00582425">
            <w:r>
              <w:drawing>
                <wp:anchor distT="0" distB="0" distL="114300" distR="114300" simplePos="0" relativeHeight="251660288" behindDoc="1" locked="0" layoutInCell="1" allowOverlap="1" wp14:anchorId="0A471C29" wp14:editId="446B042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251460</wp:posOffset>
                  </wp:positionV>
                  <wp:extent cx="4117340" cy="3939540"/>
                  <wp:effectExtent l="0" t="0" r="0" b="3810"/>
                  <wp:wrapTight wrapText="bothSides">
                    <wp:wrapPolygon edited="0">
                      <wp:start x="0" y="0"/>
                      <wp:lineTo x="0" y="21516"/>
                      <wp:lineTo x="21487" y="21516"/>
                      <wp:lineTo x="21487" y="0"/>
                      <wp:lineTo x="0" y="0"/>
                    </wp:wrapPolygon>
                  </wp:wrapTight>
                  <wp:docPr id="28" name="Picture 28" descr="obelis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obelisk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15359" r="-1097"/>
                          <a:stretch/>
                        </pic:blipFill>
                        <pic:spPr bwMode="auto">
                          <a:xfrm>
                            <a:off x="0" y="0"/>
                            <a:ext cx="4117340" cy="393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0" w:type="dxa"/>
            <w:gridSpan w:val="6"/>
            <w:shd w:val="clear" w:color="auto" w:fill="auto"/>
          </w:tcPr>
          <w:p w14:paraId="2917B274" w14:textId="77777777" w:rsidR="00D92264" w:rsidRDefault="00D92264" w:rsidP="00582425">
            <w:pPr>
              <w:pStyle w:val="TOC1"/>
              <w:rPr>
                <w:szCs w:val="36"/>
              </w:rPr>
            </w:pPr>
          </w:p>
          <w:p w14:paraId="326628B9" w14:textId="0B6E7F56" w:rsidR="00B42643" w:rsidRPr="00D92264" w:rsidRDefault="00D92264" w:rsidP="00582425">
            <w:pPr>
              <w:pStyle w:val="TOC1"/>
              <w:rPr>
                <w:szCs w:val="36"/>
              </w:rPr>
            </w:pPr>
            <w:r>
              <w:rPr>
                <w:szCs w:val="36"/>
              </w:rPr>
              <w:t>our history</w:t>
            </w:r>
          </w:p>
          <w:p w14:paraId="14351BF3" w14:textId="244FB1C7" w:rsidR="00B42643" w:rsidRPr="006D6406" w:rsidRDefault="00D92264" w:rsidP="006D6406">
            <w:pPr>
              <w:pStyle w:val="TOC2"/>
              <w:framePr w:hSpace="0" w:wrap="auto" w:vAnchor="margin" w:yAlign="inline"/>
              <w:suppressOverlap w:val="0"/>
            </w:pPr>
            <w:r w:rsidRPr="006D6406">
              <w:t xml:space="preserve">Come take a walk through the cemetry and </w:t>
            </w:r>
            <w:r w:rsidR="00696C4E" w:rsidRPr="006D6406">
              <w:t>explore</w:t>
            </w:r>
            <w:r w:rsidRPr="006D6406">
              <w:t xml:space="preserve"> the history of Nashville!</w:t>
            </w:r>
          </w:p>
        </w:tc>
      </w:tr>
      <w:tr w:rsidR="00B42643" w14:paraId="5C603477" w14:textId="77777777" w:rsidTr="001A0F2C">
        <w:trPr>
          <w:gridAfter w:val="3"/>
          <w:wAfter w:w="12420" w:type="dxa"/>
          <w:trHeight w:val="89"/>
        </w:trPr>
        <w:tc>
          <w:tcPr>
            <w:tcW w:w="540" w:type="dxa"/>
          </w:tcPr>
          <w:p w14:paraId="7DBF9BFB" w14:textId="77777777" w:rsidR="00B42643" w:rsidRDefault="00B42643" w:rsidP="00582425">
            <w:pPr>
              <w:pStyle w:val="NoSpacing"/>
            </w:pPr>
          </w:p>
        </w:tc>
        <w:tc>
          <w:tcPr>
            <w:tcW w:w="7921" w:type="dxa"/>
            <w:gridSpan w:val="14"/>
            <w:vMerge/>
          </w:tcPr>
          <w:p w14:paraId="3ACFE545" w14:textId="77777777" w:rsidR="00B42643" w:rsidRDefault="00B42643" w:rsidP="00582425"/>
        </w:tc>
        <w:tc>
          <w:tcPr>
            <w:tcW w:w="174" w:type="dxa"/>
            <w:gridSpan w:val="2"/>
            <w:shd w:val="clear" w:color="auto" w:fill="auto"/>
          </w:tcPr>
          <w:p w14:paraId="549B4FEC" w14:textId="77777777" w:rsidR="00B42643" w:rsidRPr="00C714EB" w:rsidRDefault="00B42643" w:rsidP="00582425">
            <w:pPr>
              <w:pStyle w:val="NoSpacing"/>
              <w:rPr>
                <w:sz w:val="10"/>
                <w:szCs w:val="10"/>
              </w:rPr>
            </w:pPr>
          </w:p>
        </w:tc>
        <w:tc>
          <w:tcPr>
            <w:tcW w:w="2699" w:type="dxa"/>
            <w:gridSpan w:val="2"/>
            <w:tcBorders>
              <w:top w:val="single" w:sz="24" w:space="0" w:color="FFFFFF" w:themeColor="background1"/>
            </w:tcBorders>
            <w:shd w:val="clear" w:color="auto" w:fill="auto"/>
          </w:tcPr>
          <w:p w14:paraId="6555F1FD" w14:textId="77777777" w:rsidR="00B42643" w:rsidRPr="00C714EB" w:rsidRDefault="00B42643" w:rsidP="00582425">
            <w:pPr>
              <w:pStyle w:val="NoSpacing"/>
              <w:rPr>
                <w:sz w:val="10"/>
                <w:szCs w:val="10"/>
              </w:rPr>
            </w:pPr>
          </w:p>
        </w:tc>
        <w:tc>
          <w:tcPr>
            <w:tcW w:w="187" w:type="dxa"/>
            <w:gridSpan w:val="2"/>
            <w:shd w:val="clear" w:color="auto" w:fill="auto"/>
          </w:tcPr>
          <w:p w14:paraId="2D316E46" w14:textId="77777777" w:rsidR="00B42643" w:rsidRPr="00C714EB" w:rsidRDefault="00B42643" w:rsidP="00582425">
            <w:pPr>
              <w:pStyle w:val="NoSpacing"/>
              <w:rPr>
                <w:sz w:val="10"/>
                <w:szCs w:val="10"/>
              </w:rPr>
            </w:pPr>
          </w:p>
        </w:tc>
      </w:tr>
      <w:tr w:rsidR="00B42643" w14:paraId="657C7BA2" w14:textId="77777777" w:rsidTr="001A0F2C">
        <w:trPr>
          <w:gridAfter w:val="3"/>
          <w:wAfter w:w="12420" w:type="dxa"/>
          <w:trHeight w:val="2538"/>
        </w:trPr>
        <w:tc>
          <w:tcPr>
            <w:tcW w:w="540" w:type="dxa"/>
          </w:tcPr>
          <w:p w14:paraId="71C9AC8B" w14:textId="77777777" w:rsidR="00B42643" w:rsidRDefault="00B42643" w:rsidP="00582425">
            <w:pPr>
              <w:pStyle w:val="NoSpacing"/>
            </w:pPr>
          </w:p>
        </w:tc>
        <w:tc>
          <w:tcPr>
            <w:tcW w:w="7921" w:type="dxa"/>
            <w:gridSpan w:val="14"/>
            <w:vMerge/>
          </w:tcPr>
          <w:p w14:paraId="60ED3F3D" w14:textId="77777777" w:rsidR="00B42643" w:rsidRDefault="00B42643" w:rsidP="00582425"/>
        </w:tc>
        <w:tc>
          <w:tcPr>
            <w:tcW w:w="3060" w:type="dxa"/>
            <w:gridSpan w:val="6"/>
            <w:vMerge w:val="restart"/>
            <w:shd w:val="clear" w:color="auto" w:fill="auto"/>
          </w:tcPr>
          <w:p w14:paraId="089FF2FC" w14:textId="2D1A6987" w:rsidR="00B42643" w:rsidRPr="00EA50F5" w:rsidRDefault="00225F85" w:rsidP="00582425">
            <w:pPr>
              <w:pStyle w:val="TOC1"/>
            </w:pPr>
            <w:r>
              <w:t>over 19K burials</w:t>
            </w:r>
          </w:p>
          <w:p w14:paraId="4A93B3C1" w14:textId="09461B90" w:rsidR="00B42643" w:rsidRPr="00CE3349" w:rsidRDefault="00225F85" w:rsidP="006D6406">
            <w:pPr>
              <w:pStyle w:val="TOC2"/>
              <w:framePr w:hSpace="0" w:wrap="auto" w:vAnchor="margin" w:yAlign="inline"/>
              <w:suppressOverlap w:val="0"/>
              <w:rPr>
                <w:b/>
                <w:bCs/>
              </w:rPr>
            </w:pPr>
            <w:r w:rsidRPr="006D6406">
              <w:t xml:space="preserve">With ages ranging from </w:t>
            </w:r>
            <w:r w:rsidRPr="00CE3349">
              <w:rPr>
                <w:b/>
                <w:bCs/>
              </w:rPr>
              <w:t>0 to 116 years old</w:t>
            </w:r>
            <w:r w:rsidRPr="006D6406">
              <w:t xml:space="preserve"> from the </w:t>
            </w:r>
            <w:r w:rsidRPr="00CE3349">
              <w:rPr>
                <w:b/>
                <w:bCs/>
              </w:rPr>
              <w:t>years of</w:t>
            </w:r>
            <w:r w:rsidRPr="006D6406">
              <w:t xml:space="preserve"> </w:t>
            </w:r>
            <w:r w:rsidRPr="00CE3349">
              <w:rPr>
                <w:b/>
                <w:bCs/>
              </w:rPr>
              <w:t>1846-197</w:t>
            </w:r>
            <w:r w:rsidR="006D6406" w:rsidRPr="00CE3349">
              <w:rPr>
                <w:b/>
                <w:bCs/>
              </w:rPr>
              <w:t>8</w:t>
            </w:r>
            <w:r w:rsidR="00D92264" w:rsidRPr="006D6406">
              <w:t xml:space="preserve"> including the </w:t>
            </w:r>
            <w:r w:rsidR="00D92264" w:rsidRPr="00CE3349">
              <w:rPr>
                <w:b/>
                <w:bCs/>
              </w:rPr>
              <w:t>11th President of the United States, James K. Polk!</w:t>
            </w:r>
          </w:p>
          <w:p w14:paraId="51D1A8C9" w14:textId="77777777" w:rsidR="00D36D4A" w:rsidRDefault="00D36D4A" w:rsidP="00582425">
            <w:pPr>
              <w:rPr>
                <w:lang w:eastAsia="ja-JP"/>
              </w:rPr>
            </w:pPr>
          </w:p>
          <w:p w14:paraId="7B396FA1" w14:textId="1F63C6E3" w:rsidR="00D36D4A" w:rsidRPr="00D36D4A" w:rsidRDefault="00D36D4A" w:rsidP="00582425">
            <w:pPr>
              <w:rPr>
                <w:lang w:eastAsia="ja-JP"/>
              </w:rPr>
            </w:pPr>
          </w:p>
        </w:tc>
      </w:tr>
      <w:tr w:rsidR="00B42643" w14:paraId="36007685" w14:textId="77777777" w:rsidTr="001A0F2C">
        <w:trPr>
          <w:gridAfter w:val="3"/>
          <w:wAfter w:w="12420" w:type="dxa"/>
          <w:trHeight w:val="4302"/>
        </w:trPr>
        <w:tc>
          <w:tcPr>
            <w:tcW w:w="540" w:type="dxa"/>
          </w:tcPr>
          <w:p w14:paraId="739FD156" w14:textId="77777777" w:rsidR="00B42643" w:rsidRDefault="00B42643" w:rsidP="00582425">
            <w:pPr>
              <w:pStyle w:val="NoSpacing"/>
            </w:pPr>
          </w:p>
        </w:tc>
        <w:tc>
          <w:tcPr>
            <w:tcW w:w="7921" w:type="dxa"/>
            <w:gridSpan w:val="14"/>
          </w:tcPr>
          <w:p w14:paraId="552EC820" w14:textId="17FF98E3" w:rsidR="00B42643" w:rsidRDefault="006D661E" w:rsidP="00582425">
            <w:pPr>
              <w:pStyle w:val="Heading1"/>
              <w:rPr>
                <w:lang w:eastAsia="ja-JP"/>
              </w:rPr>
            </w:pPr>
            <w:r>
              <w:drawing>
                <wp:inline distT="0" distB="0" distL="0" distR="0" wp14:anchorId="43990D9D" wp14:editId="2F735C4A">
                  <wp:extent cx="4049486" cy="2780649"/>
                  <wp:effectExtent l="0" t="0" r="8255" b="1270"/>
                  <wp:docPr id="36" name="Chart 3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B6C8F0-A88D-4E1E-B949-59ED15CD3D4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3060" w:type="dxa"/>
            <w:gridSpan w:val="6"/>
            <w:vMerge/>
            <w:shd w:val="clear" w:color="auto" w:fill="auto"/>
          </w:tcPr>
          <w:p w14:paraId="7EC06570" w14:textId="77777777" w:rsidR="00B42643" w:rsidRDefault="00B42643" w:rsidP="006D6406">
            <w:pPr>
              <w:pStyle w:val="TOC2"/>
              <w:framePr w:hSpace="0" w:wrap="auto" w:vAnchor="margin" w:yAlign="inline"/>
              <w:suppressOverlap w:val="0"/>
            </w:pPr>
          </w:p>
        </w:tc>
      </w:tr>
      <w:tr w:rsidR="00897E9B" w:rsidRPr="00897E9B" w14:paraId="3599A907" w14:textId="77777777" w:rsidTr="001A0F2C">
        <w:trPr>
          <w:gridAfter w:val="2"/>
          <w:wAfter w:w="12337" w:type="dxa"/>
          <w:trHeight w:val="144"/>
        </w:trPr>
        <w:tc>
          <w:tcPr>
            <w:tcW w:w="540" w:type="dxa"/>
          </w:tcPr>
          <w:p w14:paraId="4ACF9778" w14:textId="2DB93D75" w:rsidR="00897E9B" w:rsidRPr="00897E9B" w:rsidRDefault="00897E9B" w:rsidP="00582425">
            <w:pPr>
              <w:pStyle w:val="NoSpacing"/>
              <w:rPr>
                <w:sz w:val="10"/>
                <w:szCs w:val="10"/>
              </w:rPr>
            </w:pPr>
          </w:p>
        </w:tc>
        <w:tc>
          <w:tcPr>
            <w:tcW w:w="20" w:type="dxa"/>
            <w:shd w:val="clear" w:color="auto" w:fill="454C02" w:themeFill="accent2"/>
          </w:tcPr>
          <w:p w14:paraId="18F2B78E" w14:textId="77777777" w:rsidR="00897E9B" w:rsidRPr="00897E9B" w:rsidRDefault="00897E9B" w:rsidP="00582425">
            <w:pPr>
              <w:pStyle w:val="NoSpacing"/>
              <w:rPr>
                <w:sz w:val="10"/>
                <w:szCs w:val="10"/>
              </w:rPr>
            </w:pPr>
          </w:p>
        </w:tc>
        <w:tc>
          <w:tcPr>
            <w:tcW w:w="2388" w:type="dxa"/>
            <w:gridSpan w:val="4"/>
            <w:shd w:val="clear" w:color="auto" w:fill="auto"/>
          </w:tcPr>
          <w:p w14:paraId="327877B6" w14:textId="0C0404AE" w:rsidR="00897E9B" w:rsidRPr="00897E9B" w:rsidRDefault="00897E9B" w:rsidP="00582425">
            <w:pPr>
              <w:pStyle w:val="NoSpacing"/>
              <w:rPr>
                <w:sz w:val="10"/>
                <w:szCs w:val="10"/>
              </w:rPr>
            </w:pPr>
          </w:p>
        </w:tc>
        <w:tc>
          <w:tcPr>
            <w:tcW w:w="1365" w:type="dxa"/>
            <w:gridSpan w:val="3"/>
            <w:shd w:val="clear" w:color="auto" w:fill="auto"/>
          </w:tcPr>
          <w:p w14:paraId="529552A3" w14:textId="77777777" w:rsidR="00897E9B" w:rsidRPr="00897E9B" w:rsidRDefault="00897E9B" w:rsidP="00582425">
            <w:pPr>
              <w:pStyle w:val="NoSpacing"/>
              <w:rPr>
                <w:sz w:val="10"/>
                <w:szCs w:val="10"/>
              </w:rPr>
            </w:pPr>
          </w:p>
        </w:tc>
        <w:tc>
          <w:tcPr>
            <w:tcW w:w="402" w:type="dxa"/>
            <w:gridSpan w:val="2"/>
            <w:shd w:val="clear" w:color="auto" w:fill="auto"/>
          </w:tcPr>
          <w:p w14:paraId="45902908" w14:textId="77777777" w:rsidR="00897E9B" w:rsidRPr="00897E9B" w:rsidRDefault="00897E9B" w:rsidP="00582425">
            <w:pPr>
              <w:pStyle w:val="NoSpacing"/>
              <w:rPr>
                <w:sz w:val="10"/>
                <w:szCs w:val="10"/>
              </w:rPr>
            </w:pPr>
          </w:p>
        </w:tc>
        <w:tc>
          <w:tcPr>
            <w:tcW w:w="3829" w:type="dxa"/>
            <w:gridSpan w:val="5"/>
            <w:shd w:val="clear" w:color="auto" w:fill="auto"/>
          </w:tcPr>
          <w:p w14:paraId="4682EE60" w14:textId="77777777" w:rsidR="00897E9B" w:rsidRPr="00897E9B" w:rsidRDefault="00897E9B" w:rsidP="00582425">
            <w:pPr>
              <w:pStyle w:val="NoSpacing"/>
              <w:rPr>
                <w:sz w:val="10"/>
                <w:szCs w:val="10"/>
              </w:rPr>
            </w:pPr>
          </w:p>
        </w:tc>
        <w:tc>
          <w:tcPr>
            <w:tcW w:w="174" w:type="dxa"/>
            <w:gridSpan w:val="2"/>
            <w:shd w:val="clear" w:color="auto" w:fill="auto"/>
          </w:tcPr>
          <w:p w14:paraId="27FFA3E1" w14:textId="77777777" w:rsidR="00897E9B" w:rsidRPr="00897E9B" w:rsidRDefault="00897E9B" w:rsidP="00582425">
            <w:pPr>
              <w:pStyle w:val="NoSpacing"/>
              <w:rPr>
                <w:sz w:val="10"/>
                <w:szCs w:val="10"/>
              </w:rPr>
            </w:pPr>
          </w:p>
        </w:tc>
        <w:tc>
          <w:tcPr>
            <w:tcW w:w="2699" w:type="dxa"/>
            <w:gridSpan w:val="2"/>
            <w:tcBorders>
              <w:top w:val="single" w:sz="24" w:space="0" w:color="FFFFFF" w:themeColor="background1"/>
            </w:tcBorders>
            <w:shd w:val="clear" w:color="auto" w:fill="auto"/>
          </w:tcPr>
          <w:p w14:paraId="153EC1C3" w14:textId="77777777" w:rsidR="00897E9B" w:rsidRPr="00897E9B" w:rsidRDefault="00897E9B" w:rsidP="00582425">
            <w:pPr>
              <w:pStyle w:val="NoSpacing"/>
              <w:rPr>
                <w:sz w:val="10"/>
                <w:szCs w:val="10"/>
              </w:rPr>
            </w:pPr>
          </w:p>
        </w:tc>
        <w:tc>
          <w:tcPr>
            <w:tcW w:w="187" w:type="dxa"/>
            <w:gridSpan w:val="2"/>
            <w:shd w:val="clear" w:color="auto" w:fill="auto"/>
          </w:tcPr>
          <w:p w14:paraId="239C1335" w14:textId="77777777" w:rsidR="00897E9B" w:rsidRPr="00897E9B" w:rsidRDefault="00897E9B" w:rsidP="00582425">
            <w:pPr>
              <w:pStyle w:val="NoSpacing"/>
              <w:rPr>
                <w:sz w:val="10"/>
                <w:szCs w:val="10"/>
              </w:rPr>
            </w:pPr>
          </w:p>
        </w:tc>
      </w:tr>
      <w:tr w:rsidR="00D36D4A" w14:paraId="1BB50CF1" w14:textId="77777777" w:rsidTr="001A0F2C">
        <w:tblPrEx>
          <w:tblCellMar>
            <w:left w:w="108" w:type="dxa"/>
            <w:right w:w="108" w:type="dxa"/>
          </w:tblCellMar>
        </w:tblPrEx>
        <w:trPr>
          <w:gridAfter w:val="3"/>
          <w:wAfter w:w="12420" w:type="dxa"/>
          <w:trHeight w:val="3744"/>
        </w:trPr>
        <w:tc>
          <w:tcPr>
            <w:tcW w:w="540" w:type="dxa"/>
          </w:tcPr>
          <w:p w14:paraId="57421555" w14:textId="5CF8CE15" w:rsidR="00D36D4A" w:rsidRDefault="00D36D4A" w:rsidP="00582425">
            <w:pPr>
              <w:pStyle w:val="NoSpacing"/>
              <w:rPr>
                <w:sz w:val="12"/>
              </w:rPr>
            </w:pPr>
          </w:p>
          <w:p w14:paraId="3B822CD2" w14:textId="77777777" w:rsidR="006102BD" w:rsidRPr="006102BD" w:rsidRDefault="006102BD" w:rsidP="006102BD"/>
          <w:p w14:paraId="3555E1AE" w14:textId="77777777" w:rsidR="006102BD" w:rsidRPr="006102BD" w:rsidRDefault="006102BD" w:rsidP="006102BD"/>
          <w:p w14:paraId="63E61DAC" w14:textId="77777777" w:rsidR="006102BD" w:rsidRPr="006102BD" w:rsidRDefault="006102BD" w:rsidP="006102BD"/>
          <w:p w14:paraId="2BD4515C" w14:textId="77777777" w:rsidR="006102BD" w:rsidRPr="006102BD" w:rsidRDefault="006102BD" w:rsidP="006102BD"/>
          <w:p w14:paraId="7B9CE3E1" w14:textId="77777777" w:rsidR="006102BD" w:rsidRPr="006102BD" w:rsidRDefault="006102BD" w:rsidP="006102BD"/>
          <w:p w14:paraId="259D8D64" w14:textId="77777777" w:rsidR="006102BD" w:rsidRPr="006102BD" w:rsidRDefault="006102BD" w:rsidP="006102BD"/>
          <w:p w14:paraId="1FB5B958" w14:textId="77777777" w:rsidR="006102BD" w:rsidRPr="006102BD" w:rsidRDefault="006102BD" w:rsidP="006102BD"/>
          <w:p w14:paraId="620D387D" w14:textId="77777777" w:rsidR="006102BD" w:rsidRPr="006102BD" w:rsidRDefault="006102BD" w:rsidP="006102BD"/>
          <w:p w14:paraId="2F54C02B" w14:textId="20F61A84" w:rsidR="006102BD" w:rsidRPr="006102BD" w:rsidRDefault="006102BD" w:rsidP="006102BD"/>
          <w:p w14:paraId="4945A2C6" w14:textId="77777777" w:rsidR="006102BD" w:rsidRPr="006102BD" w:rsidRDefault="006102BD" w:rsidP="006102BD"/>
          <w:p w14:paraId="15C0CFD7" w14:textId="77777777" w:rsidR="006102BD" w:rsidRPr="006102BD" w:rsidRDefault="006102BD" w:rsidP="006102BD"/>
          <w:p w14:paraId="62F6440A" w14:textId="6EDAFF85" w:rsidR="006102BD" w:rsidRPr="006102BD" w:rsidRDefault="006102BD" w:rsidP="006102BD"/>
        </w:tc>
        <w:tc>
          <w:tcPr>
            <w:tcW w:w="3690" w:type="dxa"/>
            <w:gridSpan w:val="7"/>
          </w:tcPr>
          <w:p w14:paraId="25B3B59F" w14:textId="1A6B926E" w:rsidR="00D36D4A" w:rsidRPr="00D029FB" w:rsidRDefault="00582425" w:rsidP="00582425">
            <w:pPr>
              <w:rPr>
                <w:sz w:val="24"/>
                <w:lang w:eastAsia="ja-JP"/>
              </w:rPr>
            </w:pPr>
            <w:r w:rsidRPr="00D029FB">
              <w:rPr>
                <w:sz w:val="24"/>
                <w:lang w:eastAsia="ja-JP"/>
              </w:rPr>
              <w:t>To anywhere from the thousands of unknown causes</w:t>
            </w:r>
            <w:r w:rsidR="00E9395A" w:rsidRPr="00D029FB">
              <w:rPr>
                <w:sz w:val="24"/>
                <w:lang w:eastAsia="ja-JP"/>
              </w:rPr>
              <w:t>,</w:t>
            </w:r>
            <w:r w:rsidRPr="00D029FB">
              <w:rPr>
                <w:sz w:val="24"/>
                <w:lang w:eastAsia="ja-JP"/>
              </w:rPr>
              <w:t xml:space="preserve"> </w:t>
            </w:r>
            <w:r w:rsidRPr="00D029FB">
              <w:rPr>
                <w:b/>
                <w:bCs/>
                <w:sz w:val="24"/>
                <w:lang w:eastAsia="ja-JP"/>
              </w:rPr>
              <w:t>Consumption</w:t>
            </w:r>
            <w:r w:rsidR="006D661E" w:rsidRPr="00D029FB">
              <w:rPr>
                <w:b/>
                <w:bCs/>
                <w:sz w:val="24"/>
                <w:lang w:eastAsia="ja-JP"/>
              </w:rPr>
              <w:t xml:space="preserve"> </w:t>
            </w:r>
            <w:r w:rsidR="006D661E" w:rsidRPr="00D029FB">
              <w:rPr>
                <w:sz w:val="24"/>
                <w:lang w:eastAsia="ja-JP"/>
              </w:rPr>
              <w:t>(Tuberculosis</w:t>
            </w:r>
            <w:r w:rsidR="00D029FB" w:rsidRPr="00D029FB">
              <w:rPr>
                <w:sz w:val="24"/>
                <w:lang w:eastAsia="ja-JP"/>
              </w:rPr>
              <w:t xml:space="preserve">, </w:t>
            </w:r>
            <w:r w:rsidR="00D029FB">
              <w:rPr>
                <w:sz w:val="24"/>
                <w:lang w:eastAsia="ja-JP"/>
              </w:rPr>
              <w:t xml:space="preserve">a </w:t>
            </w:r>
            <w:r w:rsidR="00D029FB" w:rsidRPr="00D029FB">
              <w:rPr>
                <w:sz w:val="24"/>
                <w:lang w:eastAsia="ja-JP"/>
              </w:rPr>
              <w:t>bacterial infection of the lungs</w:t>
            </w:r>
            <w:r w:rsidR="006D661E" w:rsidRPr="00D029FB">
              <w:rPr>
                <w:sz w:val="24"/>
                <w:lang w:eastAsia="ja-JP"/>
              </w:rPr>
              <w:t>)</w:t>
            </w:r>
            <w:r w:rsidRPr="00D029FB">
              <w:rPr>
                <w:sz w:val="24"/>
                <w:lang w:eastAsia="ja-JP"/>
              </w:rPr>
              <w:t xml:space="preserve"> in the mid 1800’s</w:t>
            </w:r>
            <w:r w:rsidR="00CE3349" w:rsidRPr="00D029FB">
              <w:rPr>
                <w:sz w:val="24"/>
                <w:lang w:eastAsia="ja-JP"/>
              </w:rPr>
              <w:t xml:space="preserve">, the </w:t>
            </w:r>
            <w:r w:rsidR="00CE3349" w:rsidRPr="00D029FB">
              <w:rPr>
                <w:b/>
                <w:bCs/>
                <w:sz w:val="24"/>
                <w:lang w:eastAsia="ja-JP"/>
              </w:rPr>
              <w:t>Cholera</w:t>
            </w:r>
            <w:r w:rsidR="00872CE3" w:rsidRPr="00D029FB">
              <w:rPr>
                <w:b/>
                <w:bCs/>
                <w:sz w:val="24"/>
                <w:lang w:eastAsia="ja-JP"/>
              </w:rPr>
              <w:t xml:space="preserve"> </w:t>
            </w:r>
            <w:r w:rsidR="00872CE3" w:rsidRPr="00D029FB">
              <w:rPr>
                <w:sz w:val="24"/>
                <w:lang w:eastAsia="ja-JP"/>
              </w:rPr>
              <w:t xml:space="preserve"> </w:t>
            </w:r>
            <w:r w:rsidR="00872CE3" w:rsidRPr="00D029FB">
              <w:rPr>
                <w:b/>
                <w:bCs/>
                <w:sz w:val="24"/>
                <w:lang w:eastAsia="ja-JP"/>
              </w:rPr>
              <w:t>pandemic</w:t>
            </w:r>
            <w:r w:rsidR="00CE3349" w:rsidRPr="00D029FB">
              <w:rPr>
                <w:sz w:val="24"/>
                <w:lang w:eastAsia="ja-JP"/>
              </w:rPr>
              <w:t xml:space="preserve"> </w:t>
            </w:r>
            <w:r w:rsidR="006D661E" w:rsidRPr="00D029FB">
              <w:rPr>
                <w:sz w:val="24"/>
                <w:lang w:eastAsia="ja-JP"/>
              </w:rPr>
              <w:t>(a bact</w:t>
            </w:r>
            <w:r w:rsidR="00872CE3" w:rsidRPr="00D029FB">
              <w:rPr>
                <w:sz w:val="24"/>
                <w:lang w:eastAsia="ja-JP"/>
              </w:rPr>
              <w:t xml:space="preserve">erial infection of the intestines) </w:t>
            </w:r>
            <w:r w:rsidR="00CE3349" w:rsidRPr="00D029FB">
              <w:rPr>
                <w:sz w:val="24"/>
                <w:lang w:eastAsia="ja-JP"/>
              </w:rPr>
              <w:t>in the 1860’s</w:t>
            </w:r>
            <w:r w:rsidR="00872CE3" w:rsidRPr="00D029FB">
              <w:rPr>
                <w:sz w:val="24"/>
                <w:lang w:eastAsia="ja-JP"/>
              </w:rPr>
              <w:t xml:space="preserve">, and even </w:t>
            </w:r>
            <w:r w:rsidR="00872CE3" w:rsidRPr="00D029FB">
              <w:rPr>
                <w:b/>
                <w:bCs/>
                <w:i/>
                <w:iCs/>
                <w:sz w:val="24"/>
                <w:lang w:eastAsia="ja-JP"/>
              </w:rPr>
              <w:t>teething</w:t>
            </w:r>
            <w:r w:rsidR="00872CE3" w:rsidRPr="00D029FB">
              <w:rPr>
                <w:b/>
                <w:bCs/>
                <w:sz w:val="24"/>
                <w:lang w:eastAsia="ja-JP"/>
              </w:rPr>
              <w:t xml:space="preserve"> </w:t>
            </w:r>
            <w:r w:rsidR="00D029FB" w:rsidRPr="00D029FB">
              <w:rPr>
                <w:sz w:val="24"/>
                <w:lang w:eastAsia="ja-JP"/>
              </w:rPr>
              <w:t xml:space="preserve">(due more to the treatment than </w:t>
            </w:r>
            <w:r w:rsidR="00D029FB">
              <w:rPr>
                <w:sz w:val="24"/>
                <w:lang w:eastAsia="ja-JP"/>
              </w:rPr>
              <w:t xml:space="preserve">to </w:t>
            </w:r>
            <w:r w:rsidR="00D029FB" w:rsidRPr="00D029FB">
              <w:rPr>
                <w:sz w:val="24"/>
                <w:lang w:eastAsia="ja-JP"/>
              </w:rPr>
              <w:t>the cause</w:t>
            </w:r>
            <w:r w:rsidR="00D029FB">
              <w:rPr>
                <w:sz w:val="24"/>
                <w:lang w:eastAsia="ja-JP"/>
              </w:rPr>
              <w:t xml:space="preserve"> such as placing leeches on the gums</w:t>
            </w:r>
            <w:r w:rsidR="00D029FB" w:rsidRPr="00D029FB">
              <w:rPr>
                <w:sz w:val="24"/>
                <w:lang w:eastAsia="ja-JP"/>
              </w:rPr>
              <w:t>)</w:t>
            </w:r>
            <w:r w:rsidR="00D029FB">
              <w:rPr>
                <w:sz w:val="24"/>
                <w:lang w:eastAsia="ja-JP"/>
              </w:rPr>
              <w:t>.</w:t>
            </w:r>
            <w:r w:rsidR="006D661E" w:rsidRPr="00D029FB">
              <w:rPr>
                <w:sz w:val="24"/>
                <w:lang w:eastAsia="ja-JP"/>
              </w:rPr>
              <w:t xml:space="preserve"> </w:t>
            </w:r>
            <w:r w:rsidR="001A0F2C">
              <w:rPr>
                <w:sz w:val="24"/>
                <w:lang w:eastAsia="ja-JP"/>
              </w:rPr>
              <w:t>Modern Medicine has come a long way!</w:t>
            </w:r>
          </w:p>
          <w:p w14:paraId="6F13B68B" w14:textId="77777777" w:rsidR="00D029FB" w:rsidRDefault="00D029FB" w:rsidP="00E70213">
            <w:pPr>
              <w:pStyle w:val="QuoteSource"/>
              <w:rPr>
                <w:b/>
                <w:bCs/>
                <w:sz w:val="36"/>
                <w:szCs w:val="36"/>
              </w:rPr>
            </w:pPr>
          </w:p>
          <w:p w14:paraId="50068D89" w14:textId="54EB4808" w:rsidR="00E70213" w:rsidRPr="001A0F2C" w:rsidRDefault="00E70213" w:rsidP="00E70213">
            <w:pPr>
              <w:pStyle w:val="QuoteSource"/>
              <w:rPr>
                <w:b/>
                <w:bCs/>
                <w:sz w:val="32"/>
                <w:szCs w:val="32"/>
              </w:rPr>
            </w:pPr>
            <w:r w:rsidRPr="001A0F2C">
              <w:rPr>
                <w:b/>
                <w:bCs/>
                <w:sz w:val="32"/>
                <w:szCs w:val="32"/>
              </w:rPr>
              <w:t>Burials were the highest during the time</w:t>
            </w:r>
            <w:r w:rsidR="00872CE3" w:rsidRPr="001A0F2C">
              <w:rPr>
                <w:b/>
                <w:bCs/>
                <w:sz w:val="32"/>
                <w:szCs w:val="32"/>
              </w:rPr>
              <w:t xml:space="preserve"> period</w:t>
            </w:r>
            <w:r w:rsidRPr="001A0F2C">
              <w:rPr>
                <w:b/>
                <w:bCs/>
                <w:sz w:val="32"/>
                <w:szCs w:val="32"/>
              </w:rPr>
              <w:t xml:space="preserve"> of the Civil War 1861-186</w:t>
            </w:r>
            <w:r w:rsidR="006D661E" w:rsidRPr="001A0F2C">
              <w:rPr>
                <w:b/>
                <w:bCs/>
                <w:sz w:val="32"/>
                <w:szCs w:val="32"/>
              </w:rPr>
              <w:t>5</w:t>
            </w:r>
            <w:r w:rsidR="001A0F2C" w:rsidRPr="001A0F2C">
              <w:rPr>
                <w:b/>
                <w:bCs/>
                <w:sz w:val="32"/>
                <w:szCs w:val="32"/>
              </w:rPr>
              <w:t xml:space="preserve"> and the Cholera Pandemic 1846-1860</w:t>
            </w:r>
          </w:p>
        </w:tc>
        <w:tc>
          <w:tcPr>
            <w:tcW w:w="402" w:type="dxa"/>
            <w:gridSpan w:val="2"/>
            <w:shd w:val="clear" w:color="auto" w:fill="auto"/>
          </w:tcPr>
          <w:p w14:paraId="267090A5" w14:textId="77777777" w:rsidR="00D36D4A" w:rsidRPr="00EA50F5" w:rsidRDefault="00D36D4A" w:rsidP="00582425">
            <w:pPr>
              <w:pStyle w:val="NoSpacing"/>
              <w:rPr>
                <w:sz w:val="12"/>
              </w:rPr>
            </w:pPr>
          </w:p>
        </w:tc>
        <w:tc>
          <w:tcPr>
            <w:tcW w:w="3829" w:type="dxa"/>
            <w:gridSpan w:val="5"/>
            <w:shd w:val="clear" w:color="auto" w:fill="auto"/>
          </w:tcPr>
          <w:p w14:paraId="423219E6" w14:textId="274D5F12" w:rsidR="00D36D4A" w:rsidRPr="00EA50F5" w:rsidRDefault="00CE3349" w:rsidP="00582425">
            <w:r>
              <w:drawing>
                <wp:inline distT="0" distB="0" distL="0" distR="0" wp14:anchorId="43D91304" wp14:editId="3117E70F">
                  <wp:extent cx="2332922" cy="3103245"/>
                  <wp:effectExtent l="0" t="0" r="0" b="19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405" cy="3139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gridSpan w:val="6"/>
            <w:shd w:val="clear" w:color="auto" w:fill="auto"/>
          </w:tcPr>
          <w:p w14:paraId="3A0CE4DF" w14:textId="5E44FDFE" w:rsidR="00D36D4A" w:rsidRPr="00D92264" w:rsidRDefault="00E9395A" w:rsidP="00582425">
            <w:pPr>
              <w:pStyle w:val="TOC1"/>
            </w:pPr>
            <w:r>
              <w:drawing>
                <wp:anchor distT="0" distB="0" distL="114300" distR="114300" simplePos="0" relativeHeight="251664384" behindDoc="1" locked="0" layoutInCell="1" allowOverlap="1" wp14:anchorId="7E1E0D9E" wp14:editId="0169A0E1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3581400</wp:posOffset>
                  </wp:positionV>
                  <wp:extent cx="1939290" cy="1939290"/>
                  <wp:effectExtent l="0" t="0" r="3810" b="3810"/>
                  <wp:wrapTight wrapText="bothSides">
                    <wp:wrapPolygon edited="0">
                      <wp:start x="0" y="0"/>
                      <wp:lineTo x="0" y="21430"/>
                      <wp:lineTo x="21430" y="21430"/>
                      <wp:lineTo x="21430" y="0"/>
                      <wp:lineTo x="0" y="0"/>
                    </wp:wrapPolygon>
                  </wp:wrapTight>
                  <wp:docPr id="3" name="Picture 3" descr="May be an image of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y be an image of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290" cy="193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6D4A">
              <w:t>Visit our We</w:t>
            </w:r>
          </w:p>
        </w:tc>
      </w:tr>
      <w:tr w:rsidR="00D36D4A" w14:paraId="76878B00" w14:textId="77777777" w:rsidTr="00582425">
        <w:tblPrEx>
          <w:tblCellMar>
            <w:left w:w="115" w:type="dxa"/>
            <w:right w:w="115" w:type="dxa"/>
          </w:tblCellMar>
        </w:tblPrEx>
        <w:trPr>
          <w:gridAfter w:val="3"/>
          <w:wAfter w:w="12420" w:type="dxa"/>
          <w:trHeight w:val="540"/>
        </w:trPr>
        <w:tc>
          <w:tcPr>
            <w:tcW w:w="7110" w:type="dxa"/>
            <w:gridSpan w:val="13"/>
            <w:tcMar>
              <w:left w:w="0" w:type="dxa"/>
              <w:right w:w="0" w:type="dxa"/>
            </w:tcMar>
          </w:tcPr>
          <w:p w14:paraId="19483D6D" w14:textId="62897665" w:rsidR="00D36D4A" w:rsidRPr="00582425" w:rsidRDefault="00872CE3" w:rsidP="00582425">
            <w:pPr>
              <w:pStyle w:val="Info"/>
              <w:rPr>
                <w:sz w:val="36"/>
                <w:szCs w:val="36"/>
              </w:rPr>
            </w:pPr>
            <w:r>
              <w:drawing>
                <wp:anchor distT="0" distB="0" distL="114300" distR="114300" simplePos="0" relativeHeight="251666432" behindDoc="1" locked="0" layoutInCell="1" allowOverlap="1" wp14:anchorId="476887F7" wp14:editId="2A37BD3F">
                  <wp:simplePos x="0" y="0"/>
                  <wp:positionH relativeFrom="margin">
                    <wp:posOffset>381000</wp:posOffset>
                  </wp:positionH>
                  <wp:positionV relativeFrom="paragraph">
                    <wp:posOffset>448310</wp:posOffset>
                  </wp:positionV>
                  <wp:extent cx="4125595" cy="2847975"/>
                  <wp:effectExtent l="0" t="0" r="8255" b="0"/>
                  <wp:wrapTight wrapText="bothSides">
                    <wp:wrapPolygon edited="0">
                      <wp:start x="0" y="0"/>
                      <wp:lineTo x="0" y="21383"/>
                      <wp:lineTo x="21543" y="21383"/>
                      <wp:lineTo x="21543" y="0"/>
                      <wp:lineTo x="0" y="0"/>
                    </wp:wrapPolygon>
                  </wp:wrapTight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74CA4A3-1D9C-4A64-A8F9-B6463CBBCA2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11" w:type="dxa"/>
            <w:gridSpan w:val="8"/>
          </w:tcPr>
          <w:p w14:paraId="0369379F" w14:textId="479883C2" w:rsidR="00D36D4A" w:rsidRDefault="00D36D4A" w:rsidP="00582425">
            <w:pPr>
              <w:pStyle w:val="NoSpacing"/>
              <w:rPr>
                <w:lang w:eastAsia="ja-JP"/>
              </w:rPr>
            </w:pPr>
          </w:p>
        </w:tc>
      </w:tr>
      <w:tr w:rsidR="00D36D4A" w14:paraId="3B0E533B" w14:textId="77777777" w:rsidTr="00582425">
        <w:tblPrEx>
          <w:tblCellMar>
            <w:left w:w="115" w:type="dxa"/>
            <w:right w:w="115" w:type="dxa"/>
          </w:tblCellMar>
        </w:tblPrEx>
        <w:trPr>
          <w:gridAfter w:val="3"/>
          <w:wAfter w:w="12420" w:type="dxa"/>
          <w:trHeight w:val="540"/>
        </w:trPr>
        <w:tc>
          <w:tcPr>
            <w:tcW w:w="7110" w:type="dxa"/>
            <w:gridSpan w:val="13"/>
            <w:tcMar>
              <w:left w:w="0" w:type="dxa"/>
              <w:right w:w="0" w:type="dxa"/>
            </w:tcMar>
          </w:tcPr>
          <w:p w14:paraId="0321AC4F" w14:textId="77777777" w:rsidR="00D36D4A" w:rsidRPr="00582425" w:rsidRDefault="00D36D4A" w:rsidP="006102BD">
            <w:pPr>
              <w:pStyle w:val="QuoteSource"/>
              <w:rPr>
                <w:sz w:val="36"/>
                <w:szCs w:val="36"/>
              </w:rPr>
            </w:pPr>
          </w:p>
        </w:tc>
        <w:tc>
          <w:tcPr>
            <w:tcW w:w="4411" w:type="dxa"/>
            <w:gridSpan w:val="8"/>
          </w:tcPr>
          <w:p w14:paraId="3DDBF9E3" w14:textId="77777777" w:rsidR="00D36D4A" w:rsidRDefault="00D36D4A" w:rsidP="00582425">
            <w:pPr>
              <w:pStyle w:val="NoSpacing"/>
              <w:rPr>
                <w:lang w:eastAsia="ja-JP"/>
              </w:rPr>
            </w:pPr>
          </w:p>
        </w:tc>
      </w:tr>
      <w:tr w:rsidR="00D36D4A" w14:paraId="0E2904AC" w14:textId="77777777" w:rsidTr="00582425">
        <w:tblPrEx>
          <w:tblCellMar>
            <w:left w:w="115" w:type="dxa"/>
            <w:right w:w="115" w:type="dxa"/>
          </w:tblCellMar>
        </w:tblPrEx>
        <w:trPr>
          <w:gridAfter w:val="3"/>
          <w:wAfter w:w="12420" w:type="dxa"/>
          <w:trHeight w:val="540"/>
        </w:trPr>
        <w:tc>
          <w:tcPr>
            <w:tcW w:w="7110" w:type="dxa"/>
            <w:gridSpan w:val="13"/>
            <w:tcMar>
              <w:left w:w="0" w:type="dxa"/>
              <w:right w:w="0" w:type="dxa"/>
            </w:tcMar>
          </w:tcPr>
          <w:p w14:paraId="4943B9C6" w14:textId="77777777" w:rsidR="00D36D4A" w:rsidRDefault="00D36D4A" w:rsidP="00582425">
            <w:pPr>
              <w:pStyle w:val="Info"/>
              <w:rPr>
                <w:sz w:val="14"/>
              </w:rPr>
            </w:pPr>
          </w:p>
          <w:p w14:paraId="53C04465" w14:textId="77777777" w:rsidR="00D36D4A" w:rsidRPr="00D36D4A" w:rsidRDefault="00D36D4A" w:rsidP="00582425"/>
          <w:p w14:paraId="15E6A709" w14:textId="77777777" w:rsidR="00D36D4A" w:rsidRDefault="00D36D4A" w:rsidP="00582425">
            <w:pPr>
              <w:rPr>
                <w:b/>
                <w:caps/>
                <w:color w:val="454C02" w:themeColor="accent2"/>
                <w:sz w:val="14"/>
              </w:rPr>
            </w:pPr>
          </w:p>
          <w:p w14:paraId="65F8E7F6" w14:textId="5A9B610A" w:rsidR="00D36D4A" w:rsidRPr="00D36D4A" w:rsidRDefault="00D36D4A" w:rsidP="00582425"/>
        </w:tc>
        <w:tc>
          <w:tcPr>
            <w:tcW w:w="4411" w:type="dxa"/>
            <w:gridSpan w:val="8"/>
          </w:tcPr>
          <w:p w14:paraId="18E7C2CD" w14:textId="32E399B7" w:rsidR="00D36D4A" w:rsidRDefault="00D36D4A" w:rsidP="00582425">
            <w:pPr>
              <w:pStyle w:val="NoSpacing"/>
              <w:rPr>
                <w:lang w:eastAsia="ja-JP"/>
              </w:rPr>
            </w:pPr>
          </w:p>
        </w:tc>
      </w:tr>
      <w:tr w:rsidR="00D36D4A" w14:paraId="3ABCF663" w14:textId="77777777" w:rsidTr="00582425">
        <w:tblPrEx>
          <w:tblCellMar>
            <w:left w:w="115" w:type="dxa"/>
            <w:right w:w="115" w:type="dxa"/>
          </w:tblCellMar>
        </w:tblPrEx>
        <w:trPr>
          <w:gridAfter w:val="3"/>
          <w:wAfter w:w="12420" w:type="dxa"/>
          <w:trHeight w:val="4743"/>
        </w:trPr>
        <w:tc>
          <w:tcPr>
            <w:tcW w:w="4129" w:type="dxa"/>
            <w:gridSpan w:val="7"/>
            <w:tcMar>
              <w:left w:w="0" w:type="dxa"/>
              <w:right w:w="0" w:type="dxa"/>
            </w:tcMar>
          </w:tcPr>
          <w:p w14:paraId="48EC80B3" w14:textId="66B77B99" w:rsidR="00D36D4A" w:rsidRDefault="00D36D4A" w:rsidP="00582425">
            <w:pPr>
              <w:rPr>
                <w:lang w:eastAsia="ja-JP"/>
              </w:rPr>
            </w:pPr>
          </w:p>
        </w:tc>
        <w:tc>
          <w:tcPr>
            <w:tcW w:w="7392" w:type="dxa"/>
            <w:gridSpan w:val="14"/>
          </w:tcPr>
          <w:p w14:paraId="6795019F" w14:textId="77777777" w:rsidR="00D36D4A" w:rsidRDefault="00D36D4A" w:rsidP="00582425">
            <w:pPr>
              <w:pStyle w:val="NoSpacing"/>
              <w:rPr>
                <w:lang w:eastAsia="ja-JP"/>
              </w:rPr>
            </w:pPr>
          </w:p>
          <w:p w14:paraId="0083093B" w14:textId="77777777" w:rsidR="00582425" w:rsidRDefault="00582425" w:rsidP="00582425">
            <w:pPr>
              <w:rPr>
                <w:lang w:eastAsia="ja-JP"/>
              </w:rPr>
            </w:pPr>
          </w:p>
          <w:p w14:paraId="34123D0D" w14:textId="3E05C618" w:rsidR="00582425" w:rsidRPr="00582425" w:rsidRDefault="00582425" w:rsidP="00582425">
            <w:pPr>
              <w:tabs>
                <w:tab w:val="left" w:pos="2805"/>
              </w:tabs>
              <w:rPr>
                <w:lang w:eastAsia="ja-JP"/>
              </w:rPr>
            </w:pPr>
            <w:r>
              <w:rPr>
                <w:lang w:eastAsia="ja-JP"/>
              </w:rPr>
              <w:tab/>
            </w:r>
          </w:p>
        </w:tc>
      </w:tr>
      <w:tr w:rsidR="00D36D4A" w14:paraId="5E4EFA51" w14:textId="77777777" w:rsidTr="00582425">
        <w:tblPrEx>
          <w:tblCellMar>
            <w:left w:w="115" w:type="dxa"/>
            <w:right w:w="115" w:type="dxa"/>
          </w:tblCellMar>
        </w:tblPrEx>
        <w:trPr>
          <w:gridAfter w:val="3"/>
          <w:wAfter w:w="12420" w:type="dxa"/>
          <w:trHeight w:val="2952"/>
        </w:trPr>
        <w:tc>
          <w:tcPr>
            <w:tcW w:w="7777" w:type="dxa"/>
            <w:gridSpan w:val="14"/>
            <w:tcMar>
              <w:left w:w="0" w:type="dxa"/>
              <w:right w:w="0" w:type="dxa"/>
            </w:tcMar>
          </w:tcPr>
          <w:p w14:paraId="38F337BC" w14:textId="2134B55E" w:rsidR="00D36D4A" w:rsidRDefault="00D36D4A" w:rsidP="00582425">
            <w:pPr>
              <w:pStyle w:val="QuoteSource"/>
              <w:rPr>
                <w:lang w:eastAsia="ja-JP"/>
              </w:rPr>
            </w:pPr>
          </w:p>
        </w:tc>
        <w:tc>
          <w:tcPr>
            <w:tcW w:w="3744" w:type="dxa"/>
            <w:gridSpan w:val="7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5ADF9A4" w14:textId="760A09DF" w:rsidR="00D36D4A" w:rsidRDefault="00D36D4A" w:rsidP="00582425">
            <w:pPr>
              <w:rPr>
                <w:lang w:eastAsia="ja-JP"/>
              </w:rPr>
            </w:pPr>
          </w:p>
        </w:tc>
      </w:tr>
      <w:tr w:rsidR="00D36D4A" w14:paraId="0CE43060" w14:textId="77777777" w:rsidTr="00582425">
        <w:tblPrEx>
          <w:tblCellMar>
            <w:left w:w="115" w:type="dxa"/>
            <w:right w:w="115" w:type="dxa"/>
          </w:tblCellMar>
        </w:tblPrEx>
        <w:trPr>
          <w:gridAfter w:val="3"/>
          <w:wAfter w:w="12420" w:type="dxa"/>
          <w:trHeight w:val="432"/>
        </w:trPr>
        <w:tc>
          <w:tcPr>
            <w:tcW w:w="5311" w:type="dxa"/>
            <w:gridSpan w:val="12"/>
            <w:shd w:val="clear" w:color="auto" w:fill="454C02" w:themeFill="accent2"/>
            <w:tcMar>
              <w:left w:w="0" w:type="dxa"/>
              <w:right w:w="0" w:type="dxa"/>
            </w:tcMar>
          </w:tcPr>
          <w:p w14:paraId="16E5EB4A" w14:textId="77777777" w:rsidR="00D36D4A" w:rsidRDefault="00D36D4A" w:rsidP="00582425">
            <w:pPr>
              <w:pStyle w:val="NoSpacing"/>
              <w:rPr>
                <w:lang w:eastAsia="ja-JP"/>
              </w:rPr>
            </w:pPr>
          </w:p>
        </w:tc>
        <w:tc>
          <w:tcPr>
            <w:tcW w:w="6210" w:type="dxa"/>
            <w:gridSpan w:val="9"/>
          </w:tcPr>
          <w:p w14:paraId="0D804503" w14:textId="77777777" w:rsidR="00D36D4A" w:rsidRDefault="00D36D4A" w:rsidP="00582425">
            <w:pPr>
              <w:pStyle w:val="NoSpacing"/>
              <w:rPr>
                <w:lang w:eastAsia="ja-JP"/>
              </w:rPr>
            </w:pPr>
          </w:p>
        </w:tc>
      </w:tr>
      <w:tr w:rsidR="00582425" w14:paraId="3DF085F8" w14:textId="5E721AD7" w:rsidTr="00582425">
        <w:tblPrEx>
          <w:tblCellMar>
            <w:left w:w="115" w:type="dxa"/>
            <w:right w:w="115" w:type="dxa"/>
          </w:tblCellMar>
        </w:tblPrEx>
        <w:trPr>
          <w:trHeight w:val="729"/>
        </w:trPr>
        <w:tc>
          <w:tcPr>
            <w:tcW w:w="5311" w:type="dxa"/>
            <w:gridSpan w:val="12"/>
            <w:tcMar>
              <w:left w:w="0" w:type="dxa"/>
              <w:right w:w="0" w:type="dxa"/>
            </w:tcMar>
          </w:tcPr>
          <w:p w14:paraId="292093C4" w14:textId="701472B4" w:rsidR="00582425" w:rsidRPr="00463223" w:rsidRDefault="00582425" w:rsidP="00582425">
            <w:pPr>
              <w:pStyle w:val="Heading1"/>
            </w:pPr>
          </w:p>
        </w:tc>
        <w:tc>
          <w:tcPr>
            <w:tcW w:w="6210" w:type="dxa"/>
            <w:gridSpan w:val="9"/>
            <w:vMerge w:val="restart"/>
          </w:tcPr>
          <w:p w14:paraId="61D18537" w14:textId="35F08D2C" w:rsidR="00582425" w:rsidRDefault="00582425" w:rsidP="00582425">
            <w:pPr>
              <w:pStyle w:val="NoSpacing"/>
              <w:rPr>
                <w:lang w:eastAsia="ja-JP"/>
              </w:rPr>
            </w:pPr>
          </w:p>
        </w:tc>
        <w:tc>
          <w:tcPr>
            <w:tcW w:w="6210" w:type="dxa"/>
            <w:gridSpan w:val="2"/>
          </w:tcPr>
          <w:p w14:paraId="5A7C9D6B" w14:textId="77777777" w:rsidR="00582425" w:rsidRDefault="00582425" w:rsidP="00582425"/>
        </w:tc>
        <w:tc>
          <w:tcPr>
            <w:tcW w:w="6210" w:type="dxa"/>
          </w:tcPr>
          <w:p w14:paraId="79B0009D" w14:textId="77777777" w:rsidR="00582425" w:rsidRDefault="00582425" w:rsidP="00582425"/>
        </w:tc>
      </w:tr>
      <w:tr w:rsidR="00582425" w14:paraId="6119E0D6" w14:textId="77777777" w:rsidTr="00582425">
        <w:tblPrEx>
          <w:tblCellMar>
            <w:left w:w="115" w:type="dxa"/>
            <w:right w:w="115" w:type="dxa"/>
          </w:tblCellMar>
        </w:tblPrEx>
        <w:trPr>
          <w:gridAfter w:val="3"/>
          <w:wAfter w:w="12420" w:type="dxa"/>
          <w:trHeight w:val="81"/>
        </w:trPr>
        <w:tc>
          <w:tcPr>
            <w:tcW w:w="811" w:type="dxa"/>
            <w:gridSpan w:val="3"/>
            <w:tcMar>
              <w:left w:w="0" w:type="dxa"/>
              <w:right w:w="0" w:type="dxa"/>
            </w:tcMar>
          </w:tcPr>
          <w:p w14:paraId="4F503FA7" w14:textId="5B816457" w:rsidR="00582425" w:rsidRPr="00463223" w:rsidRDefault="00582425" w:rsidP="00582425">
            <w:pPr>
              <w:pStyle w:val="NoSpacing"/>
              <w:rPr>
                <w:sz w:val="10"/>
                <w:szCs w:val="10"/>
              </w:rPr>
            </w:pPr>
          </w:p>
        </w:tc>
        <w:tc>
          <w:tcPr>
            <w:tcW w:w="1710" w:type="dxa"/>
          </w:tcPr>
          <w:p w14:paraId="54A6CB39" w14:textId="77777777" w:rsidR="00582425" w:rsidRPr="00463223" w:rsidRDefault="00582425" w:rsidP="00582425">
            <w:pPr>
              <w:pStyle w:val="NoSpacing"/>
              <w:rPr>
                <w:sz w:val="10"/>
                <w:szCs w:val="10"/>
              </w:rPr>
            </w:pPr>
          </w:p>
        </w:tc>
        <w:tc>
          <w:tcPr>
            <w:tcW w:w="270" w:type="dxa"/>
          </w:tcPr>
          <w:p w14:paraId="1DCF3695" w14:textId="77777777" w:rsidR="00582425" w:rsidRPr="00463223" w:rsidRDefault="00582425" w:rsidP="00582425">
            <w:pPr>
              <w:pStyle w:val="NoSpacing"/>
              <w:rPr>
                <w:sz w:val="10"/>
                <w:szCs w:val="10"/>
              </w:rPr>
            </w:pPr>
          </w:p>
        </w:tc>
        <w:tc>
          <w:tcPr>
            <w:tcW w:w="2520" w:type="dxa"/>
            <w:gridSpan w:val="7"/>
          </w:tcPr>
          <w:p w14:paraId="316DA2AF" w14:textId="77777777" w:rsidR="00582425" w:rsidRPr="00463223" w:rsidRDefault="00582425" w:rsidP="00582425">
            <w:pPr>
              <w:pStyle w:val="NoSpacing"/>
              <w:rPr>
                <w:sz w:val="10"/>
                <w:szCs w:val="10"/>
              </w:rPr>
            </w:pPr>
          </w:p>
        </w:tc>
        <w:tc>
          <w:tcPr>
            <w:tcW w:w="6210" w:type="dxa"/>
            <w:gridSpan w:val="9"/>
            <w:vMerge/>
          </w:tcPr>
          <w:p w14:paraId="5606E206" w14:textId="77777777" w:rsidR="00582425" w:rsidRDefault="00582425" w:rsidP="00582425">
            <w:pPr>
              <w:pStyle w:val="NoSpacing"/>
              <w:rPr>
                <w:lang w:eastAsia="ja-JP"/>
              </w:rPr>
            </w:pPr>
          </w:p>
        </w:tc>
      </w:tr>
      <w:tr w:rsidR="00582425" w14:paraId="496912D1" w14:textId="77777777" w:rsidTr="00582425">
        <w:tblPrEx>
          <w:tblCellMar>
            <w:left w:w="115" w:type="dxa"/>
            <w:right w:w="115" w:type="dxa"/>
          </w:tblCellMar>
        </w:tblPrEx>
        <w:trPr>
          <w:gridAfter w:val="3"/>
          <w:wAfter w:w="12420" w:type="dxa"/>
          <w:trHeight w:val="1674"/>
        </w:trPr>
        <w:tc>
          <w:tcPr>
            <w:tcW w:w="2521" w:type="dxa"/>
            <w:gridSpan w:val="4"/>
            <w:tcMar>
              <w:left w:w="0" w:type="dxa"/>
              <w:right w:w="0" w:type="dxa"/>
            </w:tcMar>
          </w:tcPr>
          <w:p w14:paraId="1ED90FDA" w14:textId="151DAE8E" w:rsidR="00582425" w:rsidRPr="00463223" w:rsidRDefault="00582425" w:rsidP="00582425">
            <w:pPr>
              <w:pStyle w:val="Services"/>
            </w:pPr>
          </w:p>
        </w:tc>
        <w:tc>
          <w:tcPr>
            <w:tcW w:w="270" w:type="dxa"/>
          </w:tcPr>
          <w:p w14:paraId="0841E827" w14:textId="77777777" w:rsidR="00582425" w:rsidRPr="00463223" w:rsidRDefault="00582425" w:rsidP="00582425">
            <w:pPr>
              <w:pStyle w:val="NoSpacing"/>
            </w:pPr>
          </w:p>
        </w:tc>
        <w:tc>
          <w:tcPr>
            <w:tcW w:w="2520" w:type="dxa"/>
            <w:gridSpan w:val="7"/>
          </w:tcPr>
          <w:p w14:paraId="6F26401E" w14:textId="0D587218" w:rsidR="00582425" w:rsidRPr="00463223" w:rsidRDefault="00582425" w:rsidP="00582425">
            <w:pPr>
              <w:pStyle w:val="Services"/>
            </w:pPr>
          </w:p>
        </w:tc>
        <w:tc>
          <w:tcPr>
            <w:tcW w:w="6210" w:type="dxa"/>
            <w:gridSpan w:val="9"/>
            <w:vMerge/>
          </w:tcPr>
          <w:p w14:paraId="2976B0CB" w14:textId="77777777" w:rsidR="00582425" w:rsidRDefault="00582425" w:rsidP="00582425">
            <w:pPr>
              <w:pStyle w:val="NoSpacing"/>
              <w:rPr>
                <w:lang w:eastAsia="ja-JP"/>
              </w:rPr>
            </w:pPr>
          </w:p>
        </w:tc>
      </w:tr>
      <w:tr w:rsidR="00582425" w14:paraId="1BB73022" w14:textId="77777777" w:rsidTr="00582425">
        <w:tblPrEx>
          <w:tblCellMar>
            <w:left w:w="115" w:type="dxa"/>
            <w:right w:w="115" w:type="dxa"/>
          </w:tblCellMar>
        </w:tblPrEx>
        <w:trPr>
          <w:gridAfter w:val="3"/>
          <w:wAfter w:w="12420" w:type="dxa"/>
          <w:trHeight w:val="1152"/>
        </w:trPr>
        <w:tc>
          <w:tcPr>
            <w:tcW w:w="2521" w:type="dxa"/>
            <w:gridSpan w:val="4"/>
            <w:tcMar>
              <w:left w:w="0" w:type="dxa"/>
              <w:right w:w="0" w:type="dxa"/>
            </w:tcMar>
          </w:tcPr>
          <w:p w14:paraId="2F497062" w14:textId="52EB5348" w:rsidR="00582425" w:rsidRPr="00463223" w:rsidRDefault="00582425" w:rsidP="00582425">
            <w:pPr>
              <w:pStyle w:val="Services"/>
            </w:pPr>
          </w:p>
        </w:tc>
        <w:tc>
          <w:tcPr>
            <w:tcW w:w="270" w:type="dxa"/>
          </w:tcPr>
          <w:p w14:paraId="2F691973" w14:textId="77777777" w:rsidR="00582425" w:rsidRPr="00463223" w:rsidRDefault="00582425" w:rsidP="00582425">
            <w:pPr>
              <w:pStyle w:val="NoSpacing"/>
            </w:pPr>
          </w:p>
        </w:tc>
        <w:tc>
          <w:tcPr>
            <w:tcW w:w="2520" w:type="dxa"/>
            <w:gridSpan w:val="7"/>
          </w:tcPr>
          <w:p w14:paraId="5FB77448" w14:textId="2EBE3B07" w:rsidR="00582425" w:rsidRPr="00463223" w:rsidRDefault="00582425" w:rsidP="00582425">
            <w:pPr>
              <w:pStyle w:val="Services"/>
            </w:pPr>
          </w:p>
        </w:tc>
        <w:tc>
          <w:tcPr>
            <w:tcW w:w="6210" w:type="dxa"/>
            <w:gridSpan w:val="9"/>
            <w:vMerge/>
          </w:tcPr>
          <w:p w14:paraId="1BF4DC61" w14:textId="77777777" w:rsidR="00582425" w:rsidRDefault="00582425" w:rsidP="00582425">
            <w:pPr>
              <w:pStyle w:val="NoSpacing"/>
              <w:rPr>
                <w:lang w:eastAsia="ja-JP"/>
              </w:rPr>
            </w:pPr>
          </w:p>
        </w:tc>
      </w:tr>
    </w:tbl>
    <w:p w14:paraId="5DBE5959" w14:textId="3F575115" w:rsidR="004E6F6A" w:rsidRPr="00FC2165" w:rsidRDefault="00582425" w:rsidP="00DA3E92">
      <w:pPr>
        <w:spacing w:before="0" w:after="0"/>
        <w:rPr>
          <w:sz w:val="12"/>
        </w:rPr>
      </w:pPr>
      <w:r>
        <w:rPr>
          <w:sz w:val="12"/>
        </w:rPr>
        <w:lastRenderedPageBreak/>
        <w:br w:type="textWrapping" w:clear="all"/>
      </w:r>
    </w:p>
    <w:sectPr w:rsidR="004E6F6A" w:rsidRPr="00FC2165" w:rsidSect="00B42643"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360" w:right="360" w:bottom="360" w:left="360" w:header="288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060AF" w14:textId="77777777" w:rsidR="009D422B" w:rsidRDefault="009D422B" w:rsidP="00890A94">
      <w:r>
        <w:separator/>
      </w:r>
    </w:p>
  </w:endnote>
  <w:endnote w:type="continuationSeparator" w:id="0">
    <w:p w14:paraId="1E4AFC46" w14:textId="77777777" w:rsidR="009D422B" w:rsidRDefault="009D422B" w:rsidP="00890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9BFF" w14:textId="77777777" w:rsidR="0018361D" w:rsidRDefault="0018361D" w:rsidP="00890A9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0F6B5524" w14:textId="77777777" w:rsidR="0018361D" w:rsidRDefault="0018361D" w:rsidP="00890A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80C0" w14:textId="77777777" w:rsidR="00FC2165" w:rsidRPr="00FC2165" w:rsidRDefault="00FC2165" w:rsidP="00FC2165">
    <w:pPr>
      <w:pStyle w:val="Footer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AEC79" w14:textId="77777777" w:rsidR="009D422B" w:rsidRDefault="009D422B" w:rsidP="00890A94">
      <w:r>
        <w:separator/>
      </w:r>
    </w:p>
  </w:footnote>
  <w:footnote w:type="continuationSeparator" w:id="0">
    <w:p w14:paraId="6987A8CF" w14:textId="77777777" w:rsidR="009D422B" w:rsidRDefault="009D422B" w:rsidP="00890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C1E81" w14:textId="77777777" w:rsidR="0063730C" w:rsidRDefault="00AA4539">
    <w:pPr>
      <w:pStyle w:val="Header"/>
    </w:pPr>
    <w:r>
      <mc:AlternateContent>
        <mc:Choice Requires="wpg">
          <w:drawing>
            <wp:anchor distT="0" distB="0" distL="114300" distR="114300" simplePos="0" relativeHeight="251671552" behindDoc="0" locked="0" layoutInCell="1" allowOverlap="1" wp14:anchorId="10C27107" wp14:editId="0251C91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0918" cy="9372600"/>
              <wp:effectExtent l="0" t="0" r="0" b="0"/>
              <wp:wrapNone/>
              <wp:docPr id="392" name="Group 392" descr="background image and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0918" cy="9372600"/>
                        <a:chOff x="0" y="0"/>
                        <a:chExt cx="7770918" cy="9372600"/>
                      </a:xfrm>
                    </wpg:grpSpPr>
                    <wpg:grpSp>
                      <wpg:cNvPr id="327" name="Group 102"/>
                      <wpg:cNvGrpSpPr>
                        <a:grpSpLocks/>
                      </wpg:cNvGrpSpPr>
                      <wpg:grpSpPr>
                        <a:xfrm>
                          <a:off x="0" y="3318933"/>
                          <a:ext cx="5166360" cy="2011680"/>
                          <a:chOff x="0" y="0"/>
                          <a:chExt cx="512763" cy="2355850"/>
                        </a:xfrm>
                        <a:solidFill>
                          <a:srgbClr val="454C02"/>
                        </a:solidFill>
                      </wpg:grpSpPr>
                      <wps:wsp>
                        <wps:cNvPr id="339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0" y="2274887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0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0" y="2101850"/>
                            <a:ext cx="512763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1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0" y="1922462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2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0" y="1749425"/>
                            <a:ext cx="512763" cy="793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3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0" y="1574800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4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0" y="1400175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5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0" y="1227137"/>
                            <a:ext cx="512763" cy="793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6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0" y="1047750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7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0" y="874712"/>
                            <a:ext cx="512763" cy="793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8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0" y="700087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9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0" y="525462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0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0" y="352425"/>
                            <a:ext cx="512763" cy="793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1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0" y="173037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2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763" cy="793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98" name="Rectangle 98"/>
                      <wps:cNvSpPr/>
                      <wps:spPr>
                        <a:xfrm>
                          <a:off x="0" y="0"/>
                          <a:ext cx="2880360" cy="3017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63" name="Group 73"/>
                      <wpg:cNvGrpSpPr>
                        <a:grpSpLocks noChangeAspect="1"/>
                      </wpg:cNvGrpSpPr>
                      <wpg:grpSpPr>
                        <a:xfrm>
                          <a:off x="2971800" y="414867"/>
                          <a:ext cx="1645920" cy="815340"/>
                          <a:chOff x="0" y="0"/>
                          <a:chExt cx="2139950" cy="1057275"/>
                        </a:xfrm>
                        <a:solidFill>
                          <a:schemeClr val="accent6"/>
                        </a:solidFill>
                      </wpg:grpSpPr>
                      <wps:wsp>
                        <wps:cNvPr id="264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7675" cy="1539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549275" y="0"/>
                            <a:ext cx="1343025" cy="1539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295400" y="303212"/>
                            <a:ext cx="844550" cy="1539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903288" y="303212"/>
                            <a:ext cx="293688" cy="1539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0" y="303212"/>
                            <a:ext cx="788988" cy="1539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0" y="598487"/>
                            <a:ext cx="242888" cy="1555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349250" y="598487"/>
                            <a:ext cx="1060450" cy="1555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546225" y="903287"/>
                            <a:ext cx="201613" cy="1539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566738" y="903287"/>
                            <a:ext cx="890588" cy="1539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903287"/>
                            <a:ext cx="465138" cy="1539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274" name="Rectangle 274"/>
                      <wps:cNvSpPr/>
                      <wps:spPr>
                        <a:xfrm>
                          <a:off x="0" y="3115733"/>
                          <a:ext cx="4846320" cy="19202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53" name="Group 102"/>
                      <wpg:cNvGrpSpPr>
                        <a:grpSpLocks noChangeAspect="1"/>
                      </wpg:cNvGrpSpPr>
                      <wpg:grpSpPr>
                        <a:xfrm>
                          <a:off x="7509933" y="5715000"/>
                          <a:ext cx="260985" cy="3657600"/>
                          <a:chOff x="0" y="0"/>
                          <a:chExt cx="512763" cy="4279900"/>
                        </a:xfrm>
                        <a:solidFill>
                          <a:schemeClr val="accent1"/>
                        </a:solidFill>
                      </wpg:grpSpPr>
                      <wps:wsp>
                        <wps:cNvPr id="354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0" y="4198937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5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4024312"/>
                            <a:ext cx="512763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6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0" y="3846512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7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0" y="3671887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8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0" y="3497262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9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0" y="3324225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0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0" y="3149600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1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0" y="2971800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2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0" y="2797175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3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0" y="2622550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4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0" y="2449512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0" y="2274887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6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0" y="2101850"/>
                            <a:ext cx="512763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7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0" y="1922462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8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1749425"/>
                            <a:ext cx="512763" cy="793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1574800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0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0" y="1400175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1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0" y="1227137"/>
                            <a:ext cx="512763" cy="793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2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0" y="1047750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3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0" y="874712"/>
                            <a:ext cx="512763" cy="793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4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0" y="700087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5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0" y="525462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6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0" y="352425"/>
                            <a:ext cx="512763" cy="793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7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0" y="173037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8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763" cy="793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93200</wp14:pctHeight>
              </wp14:sizeRelV>
            </wp:anchor>
          </w:drawing>
        </mc:Choice>
        <mc:Fallback>
          <w:pict>
            <v:group w14:anchorId="29E00798" id="Group 392" o:spid="_x0000_s1026" alt="background image and design" style="position:absolute;margin-left:0;margin-top:0;width:611.9pt;height:738pt;z-index:251671552;mso-width-percent:1000;mso-height-percent:932;mso-position-horizontal:center;mso-position-horizontal-relative:page;mso-position-vertical:bottom;mso-position-vertical-relative:page;mso-width-percent:1000;mso-height-percent:932" coordsize="77709,9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">
              <v:group id="Group 102" o:spid="_x0000_s1027" style="position:absolute;top:33189;width:51663;height:20117" coordsize="5127,23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<v:rect id="Rectangle 339" o:spid="_x0000_s1028" style="position:absolute;top:22748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" filled="f" stroked="f"/>
                <v:rect id="Rectangle 340" o:spid="_x0000_s1029" style="position:absolute;top:21018;width:5127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" filled="f" stroked="f"/>
                <v:rect id="Rectangle 341" o:spid="_x0000_s1030" style="position:absolute;top:19224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" filled="f" stroked="f"/>
                <v:rect id="Rectangle 342" o:spid="_x0000_s1031" style="position:absolute;top:17494;width:5127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" filled="f" stroked="f"/>
                <v:rect id="Rectangle 343" o:spid="_x0000_s1032" style="position:absolute;top:15748;width:51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" filled="f" stroked="f"/>
                <v:rect id="Rectangle 344" o:spid="_x0000_s1033" style="position:absolute;top:14001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0ow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" filled="f" stroked="f"/>
                <v:rect id="Rectangle 345" o:spid="_x0000_s1034" style="position:absolute;top:12271;width:5127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" filled="f" stroked="f"/>
                <v:rect id="Rectangle 346" o:spid="_x0000_s1035" style="position:absolute;top:10477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" filled="f" stroked="f"/>
                <v:rect id="Rectangle 347" o:spid="_x0000_s1036" style="position:absolute;top:8747;width:5127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" filled="f" stroked="f"/>
                <v:rect id="Rectangle 348" o:spid="_x0000_s1037" style="position:absolute;top:7000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" filled="f" stroked="f"/>
                <v:rect id="Rectangle 349" o:spid="_x0000_s1038" style="position:absolute;top:5254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" filled="f" stroked="f"/>
                <v:rect id="Rectangle 350" o:spid="_x0000_s1039" style="position:absolute;top:3524;width:5127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" filled="f" stroked="f"/>
                <v:rect id="Rectangle 351" o:spid="_x0000_s1040" style="position:absolute;top:1730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" filled="f" stroked="f"/>
                <v:rect id="Rectangle 352" o:spid="_x0000_s1041" style="position:absolute;width:5127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" filled="f" stroked="f"/>
              </v:group>
              <v:rect id="Rectangle 98" o:spid="_x0000_s1042" style="position:absolute;width:28803;height:30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" fillcolor="#e9e9ea [663]" stroked="f" strokeweight="1pt"/>
              <v:group id="Group 73" o:spid="_x0000_s1043" style="position:absolute;left:29718;top:4148;width:16459;height:8154" coordsize="21399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<o:lock v:ext="edit" aspectratio="t"/>
                <v:rect id="Rectangle 264" o:spid="_x0000_s1044" style="position:absolute;width:4476;height: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" filled="f" stroked="f"/>
                <v:rect id="Rectangle 265" o:spid="_x0000_s1045" style="position:absolute;left:5492;width:13431;height: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" filled="f" stroked="f"/>
                <v:rect id="Rectangle 266" o:spid="_x0000_s1046" style="position:absolute;left:12954;top:3032;width:8445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" filled="f" stroked="f"/>
                <v:rect id="Rectangle 267" o:spid="_x0000_s1047" style="position:absolute;left:9032;top:3032;width:2937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" filled="f" stroked="f"/>
                <v:rect id="Rectangle 268" o:spid="_x0000_s1048" style="position:absolute;top:3032;width:7889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" filled="f" stroked="f"/>
                <v:rect id="Rectangle 269" o:spid="_x0000_s1049" style="position:absolute;top:5984;width:2428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" filled="f" stroked="f"/>
                <v:rect id="Rectangle 270" o:spid="_x0000_s1050" style="position:absolute;left:3492;top:5984;width:10605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" filled="f" stroked="f"/>
                <v:rect id="Rectangle 271" o:spid="_x0000_s1051" style="position:absolute;left:15462;top:9032;width:2016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" filled="f" stroked="f"/>
                <v:rect id="Rectangle 272" o:spid="_x0000_s1052" style="position:absolute;left:5667;top:9032;width:8906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" filled="f" stroked="f"/>
                <v:rect id="Rectangle 273" o:spid="_x0000_s1053" style="position:absolute;top:9032;width:4651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" filled="f" stroked="f"/>
              </v:group>
              <v:rect id="Rectangle 274" o:spid="_x0000_s1054" style="position:absolute;top:31157;width:48463;height:19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" fillcolor="#454c02 [3205]" stroked="f" strokeweight="1pt"/>
              <v:group id="Group 102" o:spid="_x0000_s1055" style="position:absolute;left:75099;top:57150;width:2610;height:36576" coordsize="5127,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<o:lock v:ext="edit" aspectratio="t"/>
                <v:rect id="Rectangle 354" o:spid="_x0000_s1056" style="position:absolute;top:41989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" filled="f" stroked="f"/>
                <v:rect id="Rectangle 355" o:spid="_x0000_s1057" style="position:absolute;top:40243;width:5127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" filled="f" stroked="f"/>
                <v:rect id="Rectangle 356" o:spid="_x0000_s1058" style="position:absolute;top:38465;width:51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" filled="f" stroked="f"/>
                <v:rect id="Rectangle 357" o:spid="_x0000_s1059" style="position:absolute;top:36718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" filled="f" stroked="f"/>
                <v:rect id="Rectangle 358" o:spid="_x0000_s1060" style="position:absolute;top:34972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" filled="f" stroked="f"/>
                <v:rect id="Rectangle 359" o:spid="_x0000_s1061" style="position:absolute;top:33242;width:51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" filled="f" stroked="f"/>
                <v:rect id="Rectangle 360" o:spid="_x0000_s1062" style="position:absolute;top:31496;width:51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" filled="f" stroked="f"/>
                <v:rect id="Rectangle 361" o:spid="_x0000_s1063" style="position:absolute;top:29718;width:51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" filled="f" stroked="f"/>
                <v:rect id="Rectangle 362" o:spid="_x0000_s1064" style="position:absolute;top:27971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" filled="f" stroked="f"/>
                <v:rect id="Rectangle 363" o:spid="_x0000_s1065" style="position:absolute;top:26225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" filled="f" stroked="f"/>
                <v:rect id="Rectangle 364" o:spid="_x0000_s1066" style="position:absolute;top:24495;width:51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" filled="f" stroked="f"/>
                <v:rect id="Rectangle 365" o:spid="_x0000_s1067" style="position:absolute;top:22748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" filled="f" stroked="f"/>
                <v:rect id="Rectangle 366" o:spid="_x0000_s1068" style="position:absolute;top:21018;width:5127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" filled="f" stroked="f"/>
                <v:rect id="Rectangle 367" o:spid="_x0000_s1069" style="position:absolute;top:19224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" filled="f" stroked="f"/>
                <v:rect id="Rectangle 368" o:spid="_x0000_s1070" style="position:absolute;top:17494;width:5127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" filled="f" stroked="f"/>
                <v:rect id="Rectangle 369" o:spid="_x0000_s1071" style="position:absolute;top:15748;width:51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" filled="f" stroked="f"/>
                <v:rect id="Rectangle 370" o:spid="_x0000_s1072" style="position:absolute;top:14001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IaOwwAAANwAAAAPAAAAZHJzL2Rvd25yZXYueG1sRE9Na8JA&#10;EL0X+h+WKXgR3VjB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27CGjsMAAADcAAAADwAA&#10;AAAAAAAAAAAAAAAHAgAAZHJzL2Rvd25yZXYueG1sUEsFBgAAAAADAAMAtwAAAPcCAAAAAA==&#10;" filled="f" stroked="f"/>
                <v:rect id="Rectangle 371" o:spid="_x0000_s1073" style="position:absolute;top:12271;width:5127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" filled="f" stroked="f"/>
                <v:rect id="Rectangle 372" o:spid="_x0000_s1074" style="position:absolute;top:10477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" filled="f" stroked="f"/>
                <v:rect id="Rectangle 373" o:spid="_x0000_s1075" style="position:absolute;top:8747;width:5127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" filled="f" stroked="f"/>
                <v:rect id="Rectangle 374" o:spid="_x0000_s1076" style="position:absolute;top:7000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" filled="f" stroked="f"/>
                <v:rect id="Rectangle 375" o:spid="_x0000_s1077" style="position:absolute;top:5254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" filled="f" stroked="f"/>
                <v:rect id="Rectangle 376" o:spid="_x0000_s1078" style="position:absolute;top:3524;width:5127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" filled="f" stroked="f"/>
                <v:rect id="Rectangle 377" o:spid="_x0000_s1079" style="position:absolute;top:1730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" filled="f" stroked="f"/>
                <v:rect id="Rectangle 378" o:spid="_x0000_s1080" style="position:absolute;width:5127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" filled="f" stroked="f"/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33E60" w14:textId="77777777" w:rsidR="0063730C" w:rsidRDefault="00AA4539">
    <w:pPr>
      <w:pStyle w:val="Header"/>
    </w:pPr>
    <w:r>
      <mc:AlternateContent>
        <mc:Choice Requires="wpg">
          <w:drawing>
            <wp:anchor distT="0" distB="0" distL="114300" distR="114300" simplePos="0" relativeHeight="251686912" behindDoc="0" locked="0" layoutInCell="1" allowOverlap="1" wp14:anchorId="017E29A5" wp14:editId="7143DD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0707" cy="10058400"/>
              <wp:effectExtent l="0" t="0" r="0" b="0"/>
              <wp:wrapNone/>
              <wp:docPr id="391" name="Group 391" descr="first page cover images and desig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0707" cy="10058400"/>
                        <a:chOff x="0" y="0"/>
                        <a:chExt cx="7770707" cy="10058400"/>
                      </a:xfrm>
                    </wpg:grpSpPr>
                    <wpg:grpSp>
                      <wpg:cNvPr id="228" name="Group 102"/>
                      <wpg:cNvGrpSpPr>
                        <a:grpSpLocks/>
                      </wpg:cNvGrpSpPr>
                      <wpg:grpSpPr>
                        <a:xfrm>
                          <a:off x="5621867" y="0"/>
                          <a:ext cx="2148840" cy="1115568"/>
                          <a:chOff x="0" y="0"/>
                          <a:chExt cx="512763" cy="1306512"/>
                        </a:xfrm>
                        <a:solidFill>
                          <a:srgbClr val="454C02"/>
                        </a:solidFill>
                      </wpg:grpSpPr>
                      <wps:wsp>
                        <wps:cNvPr id="247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0" y="1227137"/>
                            <a:ext cx="512763" cy="793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0" y="1047750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0" y="874712"/>
                            <a:ext cx="512763" cy="793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0" y="700087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0" y="525462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0" y="352425"/>
                            <a:ext cx="512763" cy="793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0" y="173037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763" cy="793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85" name="Group 73"/>
                      <wpg:cNvGrpSpPr>
                        <a:grpSpLocks noChangeAspect="1"/>
                      </wpg:cNvGrpSpPr>
                      <wpg:grpSpPr>
                        <a:xfrm flipH="1">
                          <a:off x="4080933" y="2700867"/>
                          <a:ext cx="1600200" cy="793089"/>
                          <a:chOff x="0" y="0"/>
                          <a:chExt cx="2139950" cy="1057275"/>
                        </a:xfrm>
                        <a:solidFill>
                          <a:schemeClr val="accent1"/>
                        </a:solidFill>
                      </wpg:grpSpPr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7675" cy="1539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49275" y="0"/>
                            <a:ext cx="1343025" cy="1539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295400" y="303212"/>
                            <a:ext cx="844550" cy="1539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03288" y="303212"/>
                            <a:ext cx="293688" cy="1539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0" y="303212"/>
                            <a:ext cx="788988" cy="1539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598487"/>
                            <a:ext cx="242888" cy="1555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49250" y="598487"/>
                            <a:ext cx="1060450" cy="1555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546225" y="903287"/>
                            <a:ext cx="201613" cy="1539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66738" y="903287"/>
                            <a:ext cx="890588" cy="1539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0" y="903287"/>
                            <a:ext cx="465138" cy="1539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1" name="Group 102"/>
                      <wpg:cNvGrpSpPr>
                        <a:grpSpLocks noChangeAspect="1"/>
                      </wpg:cNvGrpSpPr>
                      <wpg:grpSpPr>
                        <a:xfrm>
                          <a:off x="0" y="6400800"/>
                          <a:ext cx="260985" cy="3657600"/>
                          <a:chOff x="0" y="0"/>
                          <a:chExt cx="512763" cy="4279900"/>
                        </a:xfrm>
                        <a:solidFill>
                          <a:srgbClr val="454C02"/>
                        </a:solidFill>
                      </wpg:grpSpPr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4198937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4024312"/>
                            <a:ext cx="512763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3846512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3671887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3497262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3324225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3149600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2971800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2797175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0" y="2622550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2449512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2274887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2101850"/>
                            <a:ext cx="512763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1922462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1749425"/>
                            <a:ext cx="512763" cy="793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1574800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1400175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0" y="1227137"/>
                            <a:ext cx="512763" cy="793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1047750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874712"/>
                            <a:ext cx="512763" cy="793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700087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525462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352425"/>
                            <a:ext cx="512763" cy="793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173037"/>
                            <a:ext cx="512763" cy="8096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763" cy="793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1" name="Group 30">
                        <a:extLst>
                          <a:ext uri="{FF2B5EF4-FFF2-40B4-BE49-F238E27FC236}">
                            <a16:creationId xmlns:a16="http://schemas.microsoft.com/office/drawing/2014/main" id="{74439988-1861-41FC-9196-7AB8B2900962}"/>
                          </a:ext>
                        </a:extLst>
                      </wpg:cNvPr>
                      <wpg:cNvGrpSpPr>
                        <a:grpSpLocks noChangeAspect="1"/>
                      </wpg:cNvGrpSpPr>
                      <wpg:grpSpPr>
                        <a:xfrm>
                          <a:off x="1828800" y="6925733"/>
                          <a:ext cx="4114800" cy="3053662"/>
                          <a:chOff x="0" y="0"/>
                          <a:chExt cx="4508500" cy="3343275"/>
                        </a:xfrm>
                        <a:solidFill>
                          <a:schemeClr val="bg2">
                            <a:alpha val="39000"/>
                          </a:schemeClr>
                        </a:solidFill>
                      </wpg:grpSpPr>
                      <wps:wsp>
                        <wps:cNvPr id="2" name="Freeform 5">
                          <a:extLst>
                            <a:ext uri="{FF2B5EF4-FFF2-40B4-BE49-F238E27FC236}">
                              <a16:creationId xmlns:a16="http://schemas.microsoft.com/office/drawing/2014/main" id="{5121AD7F-B7F7-4D24-B5CB-69B1E147DDFC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027113" y="0"/>
                            <a:ext cx="2492375" cy="2493963"/>
                          </a:xfrm>
                          <a:custGeom>
                            <a:avLst/>
                            <a:gdLst>
                              <a:gd name="T0" fmla="*/ 182 w 587"/>
                              <a:gd name="T1" fmla="*/ 544 h 587"/>
                              <a:gd name="T2" fmla="*/ 20 w 587"/>
                              <a:gd name="T3" fmla="*/ 293 h 587"/>
                              <a:gd name="T4" fmla="*/ 293 w 587"/>
                              <a:gd name="T5" fmla="*/ 19 h 587"/>
                              <a:gd name="T6" fmla="*/ 567 w 587"/>
                              <a:gd name="T7" fmla="*/ 293 h 587"/>
                              <a:gd name="T8" fmla="*/ 405 w 587"/>
                              <a:gd name="T9" fmla="*/ 544 h 587"/>
                              <a:gd name="T10" fmla="*/ 404 w 587"/>
                              <a:gd name="T11" fmla="*/ 544 h 587"/>
                              <a:gd name="T12" fmla="*/ 398 w 587"/>
                              <a:gd name="T13" fmla="*/ 546 h 587"/>
                              <a:gd name="T14" fmla="*/ 293 w 587"/>
                              <a:gd name="T15" fmla="*/ 567 h 587"/>
                              <a:gd name="T16" fmla="*/ 188 w 587"/>
                              <a:gd name="T17" fmla="*/ 546 h 587"/>
                              <a:gd name="T18" fmla="*/ 183 w 587"/>
                              <a:gd name="T19" fmla="*/ 544 h 587"/>
                              <a:gd name="T20" fmla="*/ 182 w 587"/>
                              <a:gd name="T21" fmla="*/ 544 h 587"/>
                              <a:gd name="T22" fmla="*/ 293 w 587"/>
                              <a:gd name="T23" fmla="*/ 0 h 587"/>
                              <a:gd name="T24" fmla="*/ 0 w 587"/>
                              <a:gd name="T25" fmla="*/ 293 h 587"/>
                              <a:gd name="T26" fmla="*/ 127 w 587"/>
                              <a:gd name="T27" fmla="*/ 535 h 587"/>
                              <a:gd name="T28" fmla="*/ 287 w 587"/>
                              <a:gd name="T29" fmla="*/ 587 h 587"/>
                              <a:gd name="T30" fmla="*/ 287 w 587"/>
                              <a:gd name="T31" fmla="*/ 587 h 587"/>
                              <a:gd name="T32" fmla="*/ 293 w 587"/>
                              <a:gd name="T33" fmla="*/ 587 h 587"/>
                              <a:gd name="T34" fmla="*/ 301 w 587"/>
                              <a:gd name="T35" fmla="*/ 587 h 587"/>
                              <a:gd name="T36" fmla="*/ 301 w 587"/>
                              <a:gd name="T37" fmla="*/ 587 h 587"/>
                              <a:gd name="T38" fmla="*/ 457 w 587"/>
                              <a:gd name="T39" fmla="*/ 537 h 587"/>
                              <a:gd name="T40" fmla="*/ 587 w 587"/>
                              <a:gd name="T41" fmla="*/ 293 h 587"/>
                              <a:gd name="T42" fmla="*/ 293 w 587"/>
                              <a:gd name="T43" fmla="*/ 0 h 5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87" h="587">
                                <a:moveTo>
                                  <a:pt x="182" y="544"/>
                                </a:moveTo>
                                <a:cubicBezTo>
                                  <a:pt x="86" y="501"/>
                                  <a:pt x="20" y="405"/>
                                  <a:pt x="20" y="293"/>
                                </a:cubicBezTo>
                                <a:cubicBezTo>
                                  <a:pt x="20" y="142"/>
                                  <a:pt x="142" y="19"/>
                                  <a:pt x="293" y="19"/>
                                </a:cubicBezTo>
                                <a:cubicBezTo>
                                  <a:pt x="445" y="19"/>
                                  <a:pt x="567" y="142"/>
                                  <a:pt x="567" y="293"/>
                                </a:cubicBezTo>
                                <a:cubicBezTo>
                                  <a:pt x="567" y="405"/>
                                  <a:pt x="501" y="501"/>
                                  <a:pt x="405" y="544"/>
                                </a:cubicBezTo>
                                <a:cubicBezTo>
                                  <a:pt x="405" y="544"/>
                                  <a:pt x="404" y="544"/>
                                  <a:pt x="404" y="544"/>
                                </a:cubicBezTo>
                                <a:cubicBezTo>
                                  <a:pt x="398" y="546"/>
                                  <a:pt x="398" y="546"/>
                                  <a:pt x="398" y="546"/>
                                </a:cubicBezTo>
                                <a:cubicBezTo>
                                  <a:pt x="366" y="560"/>
                                  <a:pt x="330" y="567"/>
                                  <a:pt x="293" y="567"/>
                                </a:cubicBezTo>
                                <a:cubicBezTo>
                                  <a:pt x="256" y="567"/>
                                  <a:pt x="220" y="560"/>
                                  <a:pt x="188" y="546"/>
                                </a:cubicBezTo>
                                <a:cubicBezTo>
                                  <a:pt x="183" y="544"/>
                                  <a:pt x="183" y="544"/>
                                  <a:pt x="183" y="544"/>
                                </a:cubicBezTo>
                                <a:cubicBezTo>
                                  <a:pt x="183" y="544"/>
                                  <a:pt x="183" y="544"/>
                                  <a:pt x="182" y="544"/>
                                </a:cubicBezTo>
                                <a:moveTo>
                                  <a:pt x="293" y="0"/>
                                </a:moveTo>
                                <a:cubicBezTo>
                                  <a:pt x="131" y="0"/>
                                  <a:pt x="0" y="131"/>
                                  <a:pt x="0" y="293"/>
                                </a:cubicBezTo>
                                <a:cubicBezTo>
                                  <a:pt x="0" y="394"/>
                                  <a:pt x="50" y="482"/>
                                  <a:pt x="127" y="535"/>
                                </a:cubicBezTo>
                                <a:cubicBezTo>
                                  <a:pt x="146" y="547"/>
                                  <a:pt x="211" y="583"/>
                                  <a:pt x="287" y="587"/>
                                </a:cubicBezTo>
                                <a:cubicBezTo>
                                  <a:pt x="287" y="587"/>
                                  <a:pt x="287" y="587"/>
                                  <a:pt x="287" y="587"/>
                                </a:cubicBezTo>
                                <a:cubicBezTo>
                                  <a:pt x="289" y="587"/>
                                  <a:pt x="291" y="587"/>
                                  <a:pt x="293" y="587"/>
                                </a:cubicBezTo>
                                <a:cubicBezTo>
                                  <a:pt x="296" y="587"/>
                                  <a:pt x="298" y="587"/>
                                  <a:pt x="301" y="587"/>
                                </a:cubicBezTo>
                                <a:cubicBezTo>
                                  <a:pt x="301" y="587"/>
                                  <a:pt x="301" y="587"/>
                                  <a:pt x="301" y="587"/>
                                </a:cubicBezTo>
                                <a:cubicBezTo>
                                  <a:pt x="372" y="583"/>
                                  <a:pt x="434" y="551"/>
                                  <a:pt x="457" y="537"/>
                                </a:cubicBezTo>
                                <a:cubicBezTo>
                                  <a:pt x="536" y="485"/>
                                  <a:pt x="587" y="395"/>
                                  <a:pt x="587" y="293"/>
                                </a:cubicBezTo>
                                <a:cubicBezTo>
                                  <a:pt x="587" y="131"/>
                                  <a:pt x="456" y="0"/>
                                  <a:pt x="293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6">
                          <a:extLst>
                            <a:ext uri="{FF2B5EF4-FFF2-40B4-BE49-F238E27FC236}">
                              <a16:creationId xmlns:a16="http://schemas.microsoft.com/office/drawing/2014/main" id="{15F018D6-395F-4F21-AAE4-DFBBFFFBACB4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541463" y="2260600"/>
                            <a:ext cx="704850" cy="623888"/>
                          </a:xfrm>
                          <a:custGeom>
                            <a:avLst/>
                            <a:gdLst>
                              <a:gd name="T0" fmla="*/ 104 w 166"/>
                              <a:gd name="T1" fmla="*/ 130 h 147"/>
                              <a:gd name="T2" fmla="*/ 50 w 166"/>
                              <a:gd name="T3" fmla="*/ 45 h 147"/>
                              <a:gd name="T4" fmla="*/ 148 w 166"/>
                              <a:gd name="T5" fmla="*/ 71 h 147"/>
                              <a:gd name="T6" fmla="*/ 148 w 166"/>
                              <a:gd name="T7" fmla="*/ 130 h 147"/>
                              <a:gd name="T8" fmla="*/ 104 w 166"/>
                              <a:gd name="T9" fmla="*/ 130 h 147"/>
                              <a:gd name="T10" fmla="*/ 0 w 166"/>
                              <a:gd name="T11" fmla="*/ 0 h 147"/>
                              <a:gd name="T12" fmla="*/ 95 w 166"/>
                              <a:gd name="T13" fmla="*/ 147 h 147"/>
                              <a:gd name="T14" fmla="*/ 166 w 166"/>
                              <a:gd name="T15" fmla="*/ 147 h 147"/>
                              <a:gd name="T16" fmla="*/ 166 w 166"/>
                              <a:gd name="T17" fmla="*/ 55 h 147"/>
                              <a:gd name="T18" fmla="*/ 166 w 166"/>
                              <a:gd name="T19" fmla="*/ 55 h 147"/>
                              <a:gd name="T20" fmla="*/ 6 w 166"/>
                              <a:gd name="T21" fmla="*/ 3 h 147"/>
                              <a:gd name="T22" fmla="*/ 0 w 166"/>
                              <a:gd name="T23" fmla="*/ 0 h 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6" h="147">
                                <a:moveTo>
                                  <a:pt x="104" y="130"/>
                                </a:moveTo>
                                <a:cubicBezTo>
                                  <a:pt x="50" y="45"/>
                                  <a:pt x="50" y="45"/>
                                  <a:pt x="50" y="45"/>
                                </a:cubicBezTo>
                                <a:cubicBezTo>
                                  <a:pt x="76" y="56"/>
                                  <a:pt x="111" y="67"/>
                                  <a:pt x="148" y="71"/>
                                </a:cubicBezTo>
                                <a:cubicBezTo>
                                  <a:pt x="148" y="130"/>
                                  <a:pt x="148" y="130"/>
                                  <a:pt x="148" y="130"/>
                                </a:cubicBezTo>
                                <a:cubicBezTo>
                                  <a:pt x="104" y="130"/>
                                  <a:pt x="104" y="130"/>
                                  <a:pt x="104" y="130"/>
                                </a:cubicBezTo>
                                <a:moveTo>
                                  <a:pt x="0" y="0"/>
                                </a:moveTo>
                                <a:cubicBezTo>
                                  <a:pt x="95" y="147"/>
                                  <a:pt x="95" y="147"/>
                                  <a:pt x="95" y="147"/>
                                </a:cubicBezTo>
                                <a:cubicBezTo>
                                  <a:pt x="166" y="147"/>
                                  <a:pt x="166" y="147"/>
                                  <a:pt x="166" y="147"/>
                                </a:cubicBezTo>
                                <a:cubicBezTo>
                                  <a:pt x="166" y="55"/>
                                  <a:pt x="166" y="55"/>
                                  <a:pt x="166" y="55"/>
                                </a:cubicBezTo>
                                <a:cubicBezTo>
                                  <a:pt x="166" y="55"/>
                                  <a:pt x="166" y="55"/>
                                  <a:pt x="166" y="55"/>
                                </a:cubicBezTo>
                                <a:cubicBezTo>
                                  <a:pt x="90" y="51"/>
                                  <a:pt x="25" y="15"/>
                                  <a:pt x="6" y="3"/>
                                </a:cubicBezTo>
                                <a:cubicBezTo>
                                  <a:pt x="2" y="1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7">
                          <a:extLst>
                            <a:ext uri="{FF2B5EF4-FFF2-40B4-BE49-F238E27FC236}">
                              <a16:creationId xmlns:a16="http://schemas.microsoft.com/office/drawing/2014/main" id="{6CCB9AA4-4C0A-438F-83F2-3FF9884013EE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305050" y="2260600"/>
                            <a:ext cx="700088" cy="623888"/>
                          </a:xfrm>
                          <a:custGeom>
                            <a:avLst/>
                            <a:gdLst>
                              <a:gd name="T0" fmla="*/ 17 w 165"/>
                              <a:gd name="T1" fmla="*/ 130 h 147"/>
                              <a:gd name="T2" fmla="*/ 17 w 165"/>
                              <a:gd name="T3" fmla="*/ 71 h 147"/>
                              <a:gd name="T4" fmla="*/ 116 w 165"/>
                              <a:gd name="T5" fmla="*/ 45 h 147"/>
                              <a:gd name="T6" fmla="*/ 61 w 165"/>
                              <a:gd name="T7" fmla="*/ 130 h 147"/>
                              <a:gd name="T8" fmla="*/ 17 w 165"/>
                              <a:gd name="T9" fmla="*/ 130 h 147"/>
                              <a:gd name="T10" fmla="*/ 165 w 165"/>
                              <a:gd name="T11" fmla="*/ 0 h 147"/>
                              <a:gd name="T12" fmla="*/ 156 w 165"/>
                              <a:gd name="T13" fmla="*/ 5 h 147"/>
                              <a:gd name="T14" fmla="*/ 0 w 165"/>
                              <a:gd name="T15" fmla="*/ 55 h 147"/>
                              <a:gd name="T16" fmla="*/ 0 w 165"/>
                              <a:gd name="T17" fmla="*/ 55 h 147"/>
                              <a:gd name="T18" fmla="*/ 0 w 165"/>
                              <a:gd name="T19" fmla="*/ 147 h 147"/>
                              <a:gd name="T20" fmla="*/ 70 w 165"/>
                              <a:gd name="T21" fmla="*/ 147 h 147"/>
                              <a:gd name="T22" fmla="*/ 165 w 165"/>
                              <a:gd name="T23" fmla="*/ 0 h 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5" h="147">
                                <a:moveTo>
                                  <a:pt x="17" y="130"/>
                                </a:moveTo>
                                <a:cubicBezTo>
                                  <a:pt x="17" y="71"/>
                                  <a:pt x="17" y="71"/>
                                  <a:pt x="17" y="71"/>
                                </a:cubicBezTo>
                                <a:cubicBezTo>
                                  <a:pt x="55" y="67"/>
                                  <a:pt x="89" y="56"/>
                                  <a:pt x="116" y="45"/>
                                </a:cubicBezTo>
                                <a:cubicBezTo>
                                  <a:pt x="61" y="130"/>
                                  <a:pt x="61" y="130"/>
                                  <a:pt x="61" y="130"/>
                                </a:cubicBezTo>
                                <a:cubicBezTo>
                                  <a:pt x="17" y="130"/>
                                  <a:pt x="17" y="130"/>
                                  <a:pt x="17" y="130"/>
                                </a:cubicBezTo>
                                <a:moveTo>
                                  <a:pt x="165" y="0"/>
                                </a:moveTo>
                                <a:cubicBezTo>
                                  <a:pt x="165" y="0"/>
                                  <a:pt x="162" y="2"/>
                                  <a:pt x="156" y="5"/>
                                </a:cubicBezTo>
                                <a:cubicBezTo>
                                  <a:pt x="133" y="19"/>
                                  <a:pt x="71" y="51"/>
                                  <a:pt x="0" y="55"/>
                                </a:cubicBezTo>
                                <a:cubicBezTo>
                                  <a:pt x="0" y="55"/>
                                  <a:pt x="0" y="55"/>
                                  <a:pt x="0" y="55"/>
                                </a:cubicBezTo>
                                <a:cubicBezTo>
                                  <a:pt x="0" y="147"/>
                                  <a:pt x="0" y="147"/>
                                  <a:pt x="0" y="147"/>
                                </a:cubicBezTo>
                                <a:cubicBezTo>
                                  <a:pt x="70" y="147"/>
                                  <a:pt x="70" y="147"/>
                                  <a:pt x="70" y="147"/>
                                </a:cubicBezTo>
                                <a:cubicBezTo>
                                  <a:pt x="165" y="0"/>
                                  <a:pt x="165" y="0"/>
                                  <a:pt x="165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8">
                          <a:extLst>
                            <a:ext uri="{FF2B5EF4-FFF2-40B4-BE49-F238E27FC236}">
                              <a16:creationId xmlns:a16="http://schemas.microsoft.com/office/drawing/2014/main" id="{9A4B4ECD-CE9C-4B7F-860E-0B167AD57D6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944688" y="2884487"/>
                            <a:ext cx="669925" cy="458788"/>
                          </a:xfrm>
                          <a:custGeom>
                            <a:avLst/>
                            <a:gdLst>
                              <a:gd name="T0" fmla="*/ 45 w 422"/>
                              <a:gd name="T1" fmla="*/ 244 h 289"/>
                              <a:gd name="T2" fmla="*/ 45 w 422"/>
                              <a:gd name="T3" fmla="*/ 48 h 289"/>
                              <a:gd name="T4" fmla="*/ 374 w 422"/>
                              <a:gd name="T5" fmla="*/ 48 h 289"/>
                              <a:gd name="T6" fmla="*/ 374 w 422"/>
                              <a:gd name="T7" fmla="*/ 244 h 289"/>
                              <a:gd name="T8" fmla="*/ 45 w 422"/>
                              <a:gd name="T9" fmla="*/ 244 h 289"/>
                              <a:gd name="T10" fmla="*/ 422 w 422"/>
                              <a:gd name="T11" fmla="*/ 0 h 289"/>
                              <a:gd name="T12" fmla="*/ 414 w 422"/>
                              <a:gd name="T13" fmla="*/ 0 h 289"/>
                              <a:gd name="T14" fmla="*/ 227 w 422"/>
                              <a:gd name="T15" fmla="*/ 0 h 289"/>
                              <a:gd name="T16" fmla="*/ 190 w 422"/>
                              <a:gd name="T17" fmla="*/ 0 h 289"/>
                              <a:gd name="T18" fmla="*/ 0 w 422"/>
                              <a:gd name="T19" fmla="*/ 0 h 289"/>
                              <a:gd name="T20" fmla="*/ 0 w 422"/>
                              <a:gd name="T21" fmla="*/ 289 h 289"/>
                              <a:gd name="T22" fmla="*/ 422 w 422"/>
                              <a:gd name="T23" fmla="*/ 289 h 289"/>
                              <a:gd name="T24" fmla="*/ 422 w 422"/>
                              <a:gd name="T25" fmla="*/ 0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22" h="289">
                                <a:moveTo>
                                  <a:pt x="45" y="244"/>
                                </a:moveTo>
                                <a:lnTo>
                                  <a:pt x="45" y="48"/>
                                </a:lnTo>
                                <a:lnTo>
                                  <a:pt x="374" y="48"/>
                                </a:lnTo>
                                <a:lnTo>
                                  <a:pt x="374" y="244"/>
                                </a:lnTo>
                                <a:lnTo>
                                  <a:pt x="45" y="244"/>
                                </a:lnTo>
                                <a:close/>
                                <a:moveTo>
                                  <a:pt x="422" y="0"/>
                                </a:moveTo>
                                <a:lnTo>
                                  <a:pt x="414" y="0"/>
                                </a:lnTo>
                                <a:lnTo>
                                  <a:pt x="227" y="0"/>
                                </a:lnTo>
                                <a:lnTo>
                                  <a:pt x="1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"/>
                                </a:lnTo>
                                <a:lnTo>
                                  <a:pt x="422" y="289"/>
                                </a:lnTo>
                                <a:lnTo>
                                  <a:pt x="42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9">
                          <a:extLst>
                            <a:ext uri="{FF2B5EF4-FFF2-40B4-BE49-F238E27FC236}">
                              <a16:creationId xmlns:a16="http://schemas.microsoft.com/office/drawing/2014/main" id="{F55F4CDA-7D81-4CC5-A94A-99FEEC749AAE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944688" y="2884487"/>
                            <a:ext cx="669925" cy="458788"/>
                          </a:xfrm>
                          <a:custGeom>
                            <a:avLst/>
                            <a:gdLst>
                              <a:gd name="T0" fmla="*/ 45 w 422"/>
                              <a:gd name="T1" fmla="*/ 244 h 289"/>
                              <a:gd name="T2" fmla="*/ 45 w 422"/>
                              <a:gd name="T3" fmla="*/ 48 h 289"/>
                              <a:gd name="T4" fmla="*/ 374 w 422"/>
                              <a:gd name="T5" fmla="*/ 48 h 289"/>
                              <a:gd name="T6" fmla="*/ 374 w 422"/>
                              <a:gd name="T7" fmla="*/ 244 h 289"/>
                              <a:gd name="T8" fmla="*/ 45 w 422"/>
                              <a:gd name="T9" fmla="*/ 244 h 289"/>
                              <a:gd name="T10" fmla="*/ 422 w 422"/>
                              <a:gd name="T11" fmla="*/ 0 h 289"/>
                              <a:gd name="T12" fmla="*/ 414 w 422"/>
                              <a:gd name="T13" fmla="*/ 0 h 289"/>
                              <a:gd name="T14" fmla="*/ 227 w 422"/>
                              <a:gd name="T15" fmla="*/ 0 h 289"/>
                              <a:gd name="T16" fmla="*/ 190 w 422"/>
                              <a:gd name="T17" fmla="*/ 0 h 289"/>
                              <a:gd name="T18" fmla="*/ 0 w 422"/>
                              <a:gd name="T19" fmla="*/ 0 h 289"/>
                              <a:gd name="T20" fmla="*/ 0 w 422"/>
                              <a:gd name="T21" fmla="*/ 289 h 289"/>
                              <a:gd name="T22" fmla="*/ 422 w 422"/>
                              <a:gd name="T23" fmla="*/ 289 h 289"/>
                              <a:gd name="T24" fmla="*/ 422 w 422"/>
                              <a:gd name="T25" fmla="*/ 0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22" h="289">
                                <a:moveTo>
                                  <a:pt x="45" y="244"/>
                                </a:moveTo>
                                <a:lnTo>
                                  <a:pt x="45" y="48"/>
                                </a:lnTo>
                                <a:lnTo>
                                  <a:pt x="374" y="48"/>
                                </a:lnTo>
                                <a:lnTo>
                                  <a:pt x="374" y="244"/>
                                </a:lnTo>
                                <a:lnTo>
                                  <a:pt x="45" y="244"/>
                                </a:lnTo>
                                <a:moveTo>
                                  <a:pt x="422" y="0"/>
                                </a:moveTo>
                                <a:lnTo>
                                  <a:pt x="414" y="0"/>
                                </a:lnTo>
                                <a:lnTo>
                                  <a:pt x="227" y="0"/>
                                </a:lnTo>
                                <a:lnTo>
                                  <a:pt x="1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"/>
                                </a:lnTo>
                                <a:lnTo>
                                  <a:pt x="422" y="289"/>
                                </a:lnTo>
                                <a:lnTo>
                                  <a:pt x="422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2B947AE0-4B96-4D9D-AED9-4CCBDEC12C0A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220913" y="84137"/>
                            <a:ext cx="84138" cy="23241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AE2E4217-1B7C-4B9E-900F-47545F291F47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220913" y="84137"/>
                            <a:ext cx="84138" cy="23241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12">
                          <a:extLst>
                            <a:ext uri="{FF2B5EF4-FFF2-40B4-BE49-F238E27FC236}">
                              <a16:creationId xmlns:a16="http://schemas.microsoft.com/office/drawing/2014/main" id="{6A8FBA74-E722-4B2E-8EB5-CA2C747A21B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235075" y="165100"/>
                            <a:ext cx="684213" cy="2189163"/>
                          </a:xfrm>
                          <a:custGeom>
                            <a:avLst/>
                            <a:gdLst>
                              <a:gd name="T0" fmla="*/ 147 w 161"/>
                              <a:gd name="T1" fmla="*/ 0 h 515"/>
                              <a:gd name="T2" fmla="*/ 124 w 161"/>
                              <a:gd name="T3" fmla="*/ 9 h 515"/>
                              <a:gd name="T4" fmla="*/ 133 w 161"/>
                              <a:gd name="T5" fmla="*/ 505 h 515"/>
                              <a:gd name="T6" fmla="*/ 134 w 161"/>
                              <a:gd name="T7" fmla="*/ 505 h 515"/>
                              <a:gd name="T8" fmla="*/ 139 w 161"/>
                              <a:gd name="T9" fmla="*/ 507 h 515"/>
                              <a:gd name="T10" fmla="*/ 161 w 161"/>
                              <a:gd name="T11" fmla="*/ 515 h 515"/>
                              <a:gd name="T12" fmla="*/ 147 w 161"/>
                              <a:gd name="T13" fmla="*/ 0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1" h="515">
                                <a:moveTo>
                                  <a:pt x="147" y="0"/>
                                </a:moveTo>
                                <a:cubicBezTo>
                                  <a:pt x="124" y="9"/>
                                  <a:pt x="124" y="9"/>
                                  <a:pt x="124" y="9"/>
                                </a:cubicBezTo>
                                <a:cubicBezTo>
                                  <a:pt x="0" y="331"/>
                                  <a:pt x="124" y="494"/>
                                  <a:pt x="133" y="505"/>
                                </a:cubicBezTo>
                                <a:cubicBezTo>
                                  <a:pt x="134" y="505"/>
                                  <a:pt x="134" y="505"/>
                                  <a:pt x="134" y="505"/>
                                </a:cubicBezTo>
                                <a:cubicBezTo>
                                  <a:pt x="139" y="507"/>
                                  <a:pt x="139" y="507"/>
                                  <a:pt x="139" y="507"/>
                                </a:cubicBezTo>
                                <a:cubicBezTo>
                                  <a:pt x="161" y="515"/>
                                  <a:pt x="161" y="515"/>
                                  <a:pt x="161" y="515"/>
                                </a:cubicBezTo>
                                <a:cubicBezTo>
                                  <a:pt x="14" y="296"/>
                                  <a:pt x="147" y="0"/>
                                  <a:pt x="147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reeform 13">
                          <a:extLst>
                            <a:ext uri="{FF2B5EF4-FFF2-40B4-BE49-F238E27FC236}">
                              <a16:creationId xmlns:a16="http://schemas.microsoft.com/office/drawing/2014/main" id="{89346F3E-2A4E-4849-8AE8-2F0053614747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627313" y="165100"/>
                            <a:ext cx="679450" cy="2189163"/>
                          </a:xfrm>
                          <a:custGeom>
                            <a:avLst/>
                            <a:gdLst>
                              <a:gd name="T0" fmla="*/ 14 w 160"/>
                              <a:gd name="T1" fmla="*/ 0 h 515"/>
                              <a:gd name="T2" fmla="*/ 0 w 160"/>
                              <a:gd name="T3" fmla="*/ 515 h 515"/>
                              <a:gd name="T4" fmla="*/ 21 w 160"/>
                              <a:gd name="T5" fmla="*/ 507 h 515"/>
                              <a:gd name="T6" fmla="*/ 27 w 160"/>
                              <a:gd name="T7" fmla="*/ 505 h 515"/>
                              <a:gd name="T8" fmla="*/ 28 w 160"/>
                              <a:gd name="T9" fmla="*/ 505 h 515"/>
                              <a:gd name="T10" fmla="*/ 37 w 160"/>
                              <a:gd name="T11" fmla="*/ 9 h 515"/>
                              <a:gd name="T12" fmla="*/ 14 w 160"/>
                              <a:gd name="T13" fmla="*/ 0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0" h="515">
                                <a:moveTo>
                                  <a:pt x="14" y="0"/>
                                </a:moveTo>
                                <a:cubicBezTo>
                                  <a:pt x="14" y="0"/>
                                  <a:pt x="147" y="296"/>
                                  <a:pt x="0" y="515"/>
                                </a:cubicBezTo>
                                <a:cubicBezTo>
                                  <a:pt x="21" y="507"/>
                                  <a:pt x="21" y="507"/>
                                  <a:pt x="21" y="507"/>
                                </a:cubicBezTo>
                                <a:cubicBezTo>
                                  <a:pt x="27" y="505"/>
                                  <a:pt x="27" y="505"/>
                                  <a:pt x="27" y="505"/>
                                </a:cubicBezTo>
                                <a:cubicBezTo>
                                  <a:pt x="27" y="505"/>
                                  <a:pt x="28" y="505"/>
                                  <a:pt x="28" y="505"/>
                                </a:cubicBezTo>
                                <a:cubicBezTo>
                                  <a:pt x="37" y="493"/>
                                  <a:pt x="160" y="330"/>
                                  <a:pt x="37" y="9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4">
                          <a:extLst>
                            <a:ext uri="{FF2B5EF4-FFF2-40B4-BE49-F238E27FC236}">
                              <a16:creationId xmlns:a16="http://schemas.microsoft.com/office/drawing/2014/main" id="{8830D9A3-179B-4AE0-8A7C-5E1965878CC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1554162"/>
                            <a:ext cx="1073150" cy="655638"/>
                          </a:xfrm>
                          <a:custGeom>
                            <a:avLst/>
                            <a:gdLst>
                              <a:gd name="T0" fmla="*/ 246 w 253"/>
                              <a:gd name="T1" fmla="*/ 0 h 154"/>
                              <a:gd name="T2" fmla="*/ 133 w 253"/>
                              <a:gd name="T3" fmla="*/ 81 h 154"/>
                              <a:gd name="T4" fmla="*/ 88 w 253"/>
                              <a:gd name="T5" fmla="*/ 75 h 154"/>
                              <a:gd name="T6" fmla="*/ 0 w 253"/>
                              <a:gd name="T7" fmla="*/ 121 h 154"/>
                              <a:gd name="T8" fmla="*/ 0 w 253"/>
                              <a:gd name="T9" fmla="*/ 154 h 154"/>
                              <a:gd name="T10" fmla="*/ 105 w 253"/>
                              <a:gd name="T11" fmla="*/ 106 h 154"/>
                              <a:gd name="T12" fmla="*/ 146 w 253"/>
                              <a:gd name="T13" fmla="*/ 110 h 154"/>
                              <a:gd name="T14" fmla="*/ 252 w 253"/>
                              <a:gd name="T15" fmla="*/ 24 h 154"/>
                              <a:gd name="T16" fmla="*/ 253 w 253"/>
                              <a:gd name="T17" fmla="*/ 24 h 154"/>
                              <a:gd name="T18" fmla="*/ 251 w 253"/>
                              <a:gd name="T19" fmla="*/ 0 h 154"/>
                              <a:gd name="T20" fmla="*/ 246 w 253"/>
                              <a:gd name="T21" fmla="*/ 0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154">
                                <a:moveTo>
                                  <a:pt x="246" y="0"/>
                                </a:moveTo>
                                <a:cubicBezTo>
                                  <a:pt x="161" y="0"/>
                                  <a:pt x="133" y="81"/>
                                  <a:pt x="133" y="81"/>
                                </a:cubicBezTo>
                                <a:cubicBezTo>
                                  <a:pt x="116" y="77"/>
                                  <a:pt x="101" y="75"/>
                                  <a:pt x="88" y="75"/>
                                </a:cubicBezTo>
                                <a:cubicBezTo>
                                  <a:pt x="22" y="75"/>
                                  <a:pt x="0" y="121"/>
                                  <a:pt x="0" y="121"/>
                                </a:cubicBezTo>
                                <a:cubicBezTo>
                                  <a:pt x="0" y="154"/>
                                  <a:pt x="0" y="154"/>
                                  <a:pt x="0" y="154"/>
                                </a:cubicBezTo>
                                <a:cubicBezTo>
                                  <a:pt x="25" y="114"/>
                                  <a:pt x="71" y="106"/>
                                  <a:pt x="105" y="106"/>
                                </a:cubicBezTo>
                                <a:cubicBezTo>
                                  <a:pt x="129" y="106"/>
                                  <a:pt x="146" y="110"/>
                                  <a:pt x="146" y="110"/>
                                </a:cubicBezTo>
                                <a:cubicBezTo>
                                  <a:pt x="163" y="26"/>
                                  <a:pt x="243" y="24"/>
                                  <a:pt x="252" y="24"/>
                                </a:cubicBezTo>
                                <a:cubicBezTo>
                                  <a:pt x="253" y="24"/>
                                  <a:pt x="253" y="24"/>
                                  <a:pt x="253" y="24"/>
                                </a:cubicBezTo>
                                <a:cubicBezTo>
                                  <a:pt x="251" y="0"/>
                                  <a:pt x="251" y="0"/>
                                  <a:pt x="251" y="0"/>
                                </a:cubicBezTo>
                                <a:cubicBezTo>
                                  <a:pt x="249" y="0"/>
                                  <a:pt x="248" y="0"/>
                                  <a:pt x="246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15">
                          <a:extLst>
                            <a:ext uri="{FF2B5EF4-FFF2-40B4-BE49-F238E27FC236}">
                              <a16:creationId xmlns:a16="http://schemas.microsoft.com/office/drawing/2014/main" id="{7CCA026C-CA9C-4C74-B829-7A123F29CB97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425825" y="1698625"/>
                            <a:ext cx="1082675" cy="747713"/>
                          </a:xfrm>
                          <a:custGeom>
                            <a:avLst/>
                            <a:gdLst>
                              <a:gd name="T0" fmla="*/ 6 w 255"/>
                              <a:gd name="T1" fmla="*/ 0 h 176"/>
                              <a:gd name="T2" fmla="*/ 0 w 255"/>
                              <a:gd name="T3" fmla="*/ 12 h 176"/>
                              <a:gd name="T4" fmla="*/ 59 w 255"/>
                              <a:gd name="T5" fmla="*/ 147 h 176"/>
                              <a:gd name="T6" fmla="*/ 130 w 255"/>
                              <a:gd name="T7" fmla="*/ 129 h 176"/>
                              <a:gd name="T8" fmla="*/ 215 w 255"/>
                              <a:gd name="T9" fmla="*/ 173 h 176"/>
                              <a:gd name="T10" fmla="*/ 255 w 255"/>
                              <a:gd name="T11" fmla="*/ 176 h 176"/>
                              <a:gd name="T12" fmla="*/ 255 w 255"/>
                              <a:gd name="T13" fmla="*/ 160 h 176"/>
                              <a:gd name="T14" fmla="*/ 252 w 255"/>
                              <a:gd name="T15" fmla="*/ 160 h 176"/>
                              <a:gd name="T16" fmla="*/ 217 w 255"/>
                              <a:gd name="T17" fmla="*/ 158 h 176"/>
                              <a:gd name="T18" fmla="*/ 131 w 255"/>
                              <a:gd name="T19" fmla="*/ 113 h 176"/>
                              <a:gd name="T20" fmla="*/ 84 w 255"/>
                              <a:gd name="T21" fmla="*/ 121 h 176"/>
                              <a:gd name="T22" fmla="*/ 6 w 255"/>
                              <a:gd name="T23" fmla="*/ 0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55" h="176">
                                <a:moveTo>
                                  <a:pt x="6" y="0"/>
                                </a:move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05" y="40"/>
                                  <a:pt x="59" y="147"/>
                                  <a:pt x="59" y="147"/>
                                </a:cubicBezTo>
                                <a:cubicBezTo>
                                  <a:pt x="86" y="134"/>
                                  <a:pt x="110" y="129"/>
                                  <a:pt x="130" y="129"/>
                                </a:cubicBezTo>
                                <a:cubicBezTo>
                                  <a:pt x="189" y="129"/>
                                  <a:pt x="215" y="173"/>
                                  <a:pt x="215" y="173"/>
                                </a:cubicBezTo>
                                <a:cubicBezTo>
                                  <a:pt x="255" y="176"/>
                                  <a:pt x="255" y="176"/>
                                  <a:pt x="255" y="176"/>
                                </a:cubicBezTo>
                                <a:cubicBezTo>
                                  <a:pt x="255" y="160"/>
                                  <a:pt x="255" y="160"/>
                                  <a:pt x="255" y="160"/>
                                </a:cubicBezTo>
                                <a:cubicBezTo>
                                  <a:pt x="252" y="160"/>
                                  <a:pt x="252" y="160"/>
                                  <a:pt x="252" y="160"/>
                                </a:cubicBezTo>
                                <a:cubicBezTo>
                                  <a:pt x="217" y="158"/>
                                  <a:pt x="217" y="158"/>
                                  <a:pt x="217" y="158"/>
                                </a:cubicBezTo>
                                <a:cubicBezTo>
                                  <a:pt x="193" y="122"/>
                                  <a:pt x="159" y="113"/>
                                  <a:pt x="131" y="113"/>
                                </a:cubicBezTo>
                                <a:cubicBezTo>
                                  <a:pt x="105" y="113"/>
                                  <a:pt x="84" y="121"/>
                                  <a:pt x="84" y="121"/>
                                </a:cubicBezTo>
                                <a:cubicBezTo>
                                  <a:pt x="102" y="19"/>
                                  <a:pt x="6" y="0"/>
                                  <a:pt x="6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Oval 13">
                          <a:extLst>
                            <a:ext uri="{FF2B5EF4-FFF2-40B4-BE49-F238E27FC236}">
                              <a16:creationId xmlns:a16="http://schemas.microsoft.com/office/drawing/2014/main" id="{829781C9-EFB7-455E-8A6D-97DA6E296ABA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47688" y="1262062"/>
                            <a:ext cx="182563" cy="1778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Oval 14">
                          <a:extLst>
                            <a:ext uri="{FF2B5EF4-FFF2-40B4-BE49-F238E27FC236}">
                              <a16:creationId xmlns:a16="http://schemas.microsoft.com/office/drawing/2014/main" id="{AF984C76-17A1-4C02-BCF3-86A30AD80CA7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867150" y="1262062"/>
                            <a:ext cx="182563" cy="1778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Oval 15">
                          <a:extLst>
                            <a:ext uri="{FF2B5EF4-FFF2-40B4-BE49-F238E27FC236}">
                              <a16:creationId xmlns:a16="http://schemas.microsoft.com/office/drawing/2014/main" id="{2015057D-72EA-430A-B94C-9942BE8EED46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321175" y="1262062"/>
                            <a:ext cx="182563" cy="1778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Oval 16">
                          <a:extLst>
                            <a:ext uri="{FF2B5EF4-FFF2-40B4-BE49-F238E27FC236}">
                              <a16:creationId xmlns:a16="http://schemas.microsoft.com/office/drawing/2014/main" id="{03B48094-AFE5-4F4D-A9B2-23521F4F5C48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321175" y="1868487"/>
                            <a:ext cx="182563" cy="18415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Oval 17">
                          <a:extLst>
                            <a:ext uri="{FF2B5EF4-FFF2-40B4-BE49-F238E27FC236}">
                              <a16:creationId xmlns:a16="http://schemas.microsoft.com/office/drawing/2014/main" id="{4DAF69F1-18B7-45AA-AA97-B01150299476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867150" y="1868487"/>
                            <a:ext cx="182563" cy="18415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Oval 18">
                          <a:extLst>
                            <a:ext uri="{FF2B5EF4-FFF2-40B4-BE49-F238E27FC236}">
                              <a16:creationId xmlns:a16="http://schemas.microsoft.com/office/drawing/2014/main" id="{9F24F946-07C2-4B5E-A743-671883CAA8D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96838" y="1262062"/>
                            <a:ext cx="179388" cy="1778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Oval 19">
                          <a:extLst>
                            <a:ext uri="{FF2B5EF4-FFF2-40B4-BE49-F238E27FC236}">
                              <a16:creationId xmlns:a16="http://schemas.microsoft.com/office/drawing/2014/main" id="{27AA573E-8CD3-46AE-975F-2B6136344C67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17500" y="917575"/>
                            <a:ext cx="179388" cy="18256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Oval 20">
                          <a:extLst>
                            <a:ext uri="{FF2B5EF4-FFF2-40B4-BE49-F238E27FC236}">
                              <a16:creationId xmlns:a16="http://schemas.microsoft.com/office/drawing/2014/main" id="{D6FDA829-CBF0-4BEB-BA19-F869464699F6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633788" y="917575"/>
                            <a:ext cx="182563" cy="18256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Oval 21">
                          <a:extLst>
                            <a:ext uri="{FF2B5EF4-FFF2-40B4-BE49-F238E27FC236}">
                              <a16:creationId xmlns:a16="http://schemas.microsoft.com/office/drawing/2014/main" id="{BA0F98A4-81C8-423B-8F90-9145E52E0382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092575" y="917575"/>
                            <a:ext cx="182563" cy="18256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Oval 22">
                          <a:extLst>
                            <a:ext uri="{FF2B5EF4-FFF2-40B4-BE49-F238E27FC236}">
                              <a16:creationId xmlns:a16="http://schemas.microsoft.com/office/drawing/2014/main" id="{69051D77-B4FC-4CBC-B0B1-8236EAE6A9C7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633788" y="1584325"/>
                            <a:ext cx="182563" cy="18256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Oval 23">
                          <a:extLst>
                            <a:ext uri="{FF2B5EF4-FFF2-40B4-BE49-F238E27FC236}">
                              <a16:creationId xmlns:a16="http://schemas.microsoft.com/office/drawing/2014/main" id="{51703CE0-5699-4100-92B0-F4C4777FAF5A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092575" y="1584325"/>
                            <a:ext cx="182563" cy="18256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Oval 24">
                          <a:extLst>
                            <a:ext uri="{FF2B5EF4-FFF2-40B4-BE49-F238E27FC236}">
                              <a16:creationId xmlns:a16="http://schemas.microsoft.com/office/drawing/2014/main" id="{D423D77E-1F81-4E9C-AEB2-CA704061B227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17500" y="1563687"/>
                            <a:ext cx="179388" cy="18256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Oval 25">
                          <a:extLst>
                            <a:ext uri="{FF2B5EF4-FFF2-40B4-BE49-F238E27FC236}">
                              <a16:creationId xmlns:a16="http://schemas.microsoft.com/office/drawing/2014/main" id="{F9E788F8-7174-44B2-B980-279F5609E97F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788988" y="917575"/>
                            <a:ext cx="182563" cy="18256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26" name="Rectangle 1"/>
                      <wps:cNvSpPr/>
                      <wps:spPr>
                        <a:xfrm>
                          <a:off x="5621867" y="2463800"/>
                          <a:ext cx="2148840" cy="7589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7BCC1BA" id="Group 391" o:spid="_x0000_s1026" alt="first page cover images and designs" style="position:absolute;margin-left:0;margin-top:0;width:611.85pt;height:11in;z-index:251686912;mso-width-percent:1000;mso-height-percent:1000;mso-position-horizontal:center;mso-position-horizontal-relative:page;mso-position-vertical:center;mso-position-vertical-relative:page;mso-width-percent:1000;mso-height-percent:1000" coordsize="7770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">
              <v:group id="Group 102" o:spid="_x0000_s1027" style="position:absolute;left:56218;width:21489;height:11155" coordsize="5127,1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<v:rect id="Rectangle 247" o:spid="_x0000_s1028" style="position:absolute;top:12271;width:5127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" filled="f" stroked="f"/>
                <v:rect id="Rectangle 248" o:spid="_x0000_s1029" style="position:absolute;top:10477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" filled="f" stroked="f"/>
                <v:rect id="Rectangle 249" o:spid="_x0000_s1030" style="position:absolute;top:8747;width:5127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" filled="f" stroked="f"/>
                <v:rect id="Rectangle 250" o:spid="_x0000_s1031" style="position:absolute;top:7000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" filled="f" stroked="f"/>
                <v:rect id="Rectangle 251" o:spid="_x0000_s1032" style="position:absolute;top:5254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" filled="f" stroked="f"/>
                <v:rect id="Rectangle 252" o:spid="_x0000_s1033" style="position:absolute;top:3524;width:5127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" filled="f" stroked="f"/>
                <v:rect id="Rectangle 253" o:spid="_x0000_s1034" style="position:absolute;top:1730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" filled="f" stroked="f"/>
                <v:rect id="Rectangle 254" o:spid="_x0000_s1035" style="position:absolute;width:5127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" filled="f" stroked="f"/>
              </v:group>
              <v:group id="Group 73" o:spid="_x0000_s1036" style="position:absolute;left:40809;top:27008;width:16002;height:7931;flip:x" coordsize="21399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">
                <o:lock v:ext="edit" aspectratio="t"/>
                <v:rect id="Rectangle 86" o:spid="_x0000_s1037" style="position:absolute;width:4476;height: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" filled="f" stroked="f"/>
                <v:rect id="Rectangle 87" o:spid="_x0000_s1038" style="position:absolute;left:5492;width:13431;height: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" filled="f" stroked="f"/>
                <v:rect id="Rectangle 88" o:spid="_x0000_s1039" style="position:absolute;left:12954;top:3032;width:8445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" filled="f" stroked="f"/>
                <v:rect id="Rectangle 89" o:spid="_x0000_s1040" style="position:absolute;left:9032;top:3032;width:2937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" filled="f" stroked="f"/>
                <v:rect id="Rectangle 90" o:spid="_x0000_s1041" style="position:absolute;top:3032;width:7889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" filled="f" stroked="f"/>
                <v:rect id="Rectangle 91" o:spid="_x0000_s1042" style="position:absolute;top:5984;width:2428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" filled="f" stroked="f"/>
                <v:rect id="Rectangle 92" o:spid="_x0000_s1043" style="position:absolute;left:3492;top:5984;width:10605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c+p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4HMOty/hB8j0HwAA//8DAFBLAQItABQABgAIAAAAIQDb4fbL7gAAAIUBAAATAAAAAAAAAAAA&#10;AAAAAAAAAABbQ29udGVudF9UeXBlc10ueG1sUEsBAi0AFAAGAAgAAAAhAFr0LFu/AAAAFQEAAAsA&#10;AAAAAAAAAAAAAAAAHwEAAF9yZWxzLy5yZWxzUEsBAi0AFAAGAAgAAAAhAP1Bz6nEAAAA2wAAAA8A&#10;AAAAAAAAAAAAAAAABwIAAGRycy9kb3ducmV2LnhtbFBLBQYAAAAAAwADALcAAAD4AgAAAAA=&#10;" filled="f" stroked="f"/>
                <v:rect id="Rectangle 93" o:spid="_x0000_s1044" style="position:absolute;left:15462;top:9032;width:2016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" filled="f" stroked="f"/>
                <v:rect id="Rectangle 94" o:spid="_x0000_s1045" style="position:absolute;left:5667;top:9032;width:8906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PJG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y1f4+xJ+gFz/AgAA//8DAFBLAQItABQABgAIAAAAIQDb4fbL7gAAAIUBAAATAAAAAAAAAAAA&#10;AAAAAAAAAABbQ29udGVudF9UeXBlc10ueG1sUEsBAi0AFAAGAAgAAAAhAFr0LFu/AAAAFQEAAAsA&#10;AAAAAAAAAAAAAAAAHwEAAF9yZWxzLy5yZWxzUEsBAi0AFAAGAAgAAAAhAB3k8kbEAAAA2wAAAA8A&#10;AAAAAAAAAAAAAAAABwIAAGRycy9kb3ducmV2LnhtbFBLBQYAAAAAAwADALcAAAD4AgAAAAA=&#10;" filled="f" stroked="f"/>
                <v:rect id="Rectangle 95" o:spid="_x0000_s1046" style="position:absolute;top:9032;width:4651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" filled="f" stroked="f"/>
              </v:group>
              <v:group id="Group 102" o:spid="_x0000_s1047" style="position:absolute;top:64008;width:2609;height:36576" coordsize="5127,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o:lock v:ext="edit" aspectratio="t"/>
                <v:rect id="Rectangle 52" o:spid="_x0000_s1048" style="position:absolute;top:41989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v:rect id="Rectangle 53" o:spid="_x0000_s1049" style="position:absolute;top:40243;width:5127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Co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Gm00KjEAAAA2wAAAA8A&#10;AAAAAAAAAAAAAAAABwIAAGRycy9kb3ducmV2LnhtbFBLBQYAAAAAAwADALcAAAD4AgAAAAA=&#10;" filled="f" stroked="f"/>
                <v:rect id="Rectangle 54" o:spid="_x0000_s1050" style="position:absolute;top:38465;width:51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jc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ZdSNzEAAAA2wAAAA8A&#10;AAAAAAAAAAAAAAAABwIAAGRycy9kb3ducmV2LnhtbFBLBQYAAAAAAwADALcAAAD4AgAAAAA=&#10;" filled="f" stroked="f"/>
                <v:rect id="Rectangle 55" o:spid="_x0000_s1051" style="position:absolute;top:36718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v:rect id="Rectangle 56" o:spid="_x0000_s1052" style="position:absolute;top:34972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3MwxQAAANsAAAAPAAAAZHJzL2Rvd25yZXYueG1sRI9Ba8JA&#10;FITvBf/D8oReSt1YU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B5w3MwxQAAANsAAAAP&#10;AAAAAAAAAAAAAAAAAAcCAABkcnMvZG93bnJldi54bWxQSwUGAAAAAAMAAwC3AAAA+QIAAAAA&#10;" filled="f" stroked="f"/>
                <v:rect id="Rectangle 57" o:spid="_x0000_s1053" style="position:absolute;top:33242;width:51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ar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BaP1qvEAAAA2wAAAA8A&#10;AAAAAAAAAAAAAAAABwIAAGRycy9kb3ducmV2LnhtbFBLBQYAAAAAAwADALcAAAD4AgAAAAA=&#10;" filled="f" stroked="f"/>
                <v:rect id="Rectangle 58" o:spid="_x0000_s1054" style="position:absolute;top:31496;width:51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v:rect id="Rectangle 59" o:spid="_x0000_s1055" style="position:absolute;top:29718;width:51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OdCxAAAANsAAAAPAAAAZHJzL2Rvd25yZXYueG1sRI9Ba8JA&#10;FITvBf/D8gQvohuFFk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Ahc50LEAAAA2wAAAA8A&#10;AAAAAAAAAAAAAAAABwIAAGRycy9kb3ducmV2LnhtbFBLBQYAAAAAAwADALcAAAD4AgAAAAA=&#10;" filled="f" stroked="f"/>
                <v:rect id="Rectangle 60" o:spid="_x0000_s1056" style="position:absolute;top:27971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" filled="f" stroked="f"/>
                <v:rect id="Rectangle 61" o:spid="_x0000_s1057" style="position:absolute;top:26225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v:rect id="Rectangle 62" o:spid="_x0000_s1058" style="position:absolute;top:24495;width:51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L+O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3A75fwA+ThBwAA//8DAFBLAQItABQABgAIAAAAIQDb4fbL7gAAAIUBAAATAAAAAAAAAAAA&#10;AAAAAAAAAABbQ29udGVudF9UeXBlc10ueG1sUEsBAi0AFAAGAAgAAAAhAFr0LFu/AAAAFQEAAAsA&#10;AAAAAAAAAAAAAAAAHwEAAF9yZWxzLy5yZWxzUEsBAi0AFAAGAAgAAAAhAMiUv47EAAAA2wAAAA8A&#10;AAAAAAAAAAAAAAAABwIAAGRycy9kb3ducmV2LnhtbFBLBQYAAAAAAwADALcAAAD4AgAAAAA=&#10;" filled="f" stroked="f"/>
                <v:rect id="Rectangle 63" o:spid="_x0000_s1059" style="position:absolute;top:22748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BoV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Cn2BoVxQAAANsAAAAP&#10;AAAAAAAAAAAAAAAAAAcCAABkcnMvZG93bnJldi54bWxQSwUGAAAAAAMAAwC3AAAA+QIAAAAA&#10;" filled="f" stroked="f"/>
                <v:rect id="Rectangle 64" o:spid="_x0000_s1060" style="position:absolute;top:21018;width:5127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v:rect id="Rectangle 65" o:spid="_x0000_s1061" style="position:absolute;top:19224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Sf6xQAAANsAAAAPAAAAZHJzL2Rvd25yZXYueG1sRI9Ba8JA&#10;FITvBf/D8oReSt1YU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BHfSf6xQAAANsAAAAP&#10;AAAAAAAAAAAAAAAAAAcCAABkcnMvZG93bnJldi54bWxQSwUGAAAAAAMAAwC3AAAA+QIAAAAA&#10;" filled="f" stroked="f"/>
                <v:rect id="Rectangle 66" o:spid="_x0000_s1062" style="position:absolute;top:17494;width:5127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" filled="f" stroked="f"/>
                <v:rect id="Rectangle 67" o:spid="_x0000_s1063" style="position:absolute;top:15748;width:51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xwW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" filled="f" stroked="f"/>
                <v:rect id="Rectangle 68" o:spid="_x0000_s1064" style="position:absolute;top:14001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" filled="f" stroked="f"/>
                <v:rect id="Rectangle 69" o:spid="_x0000_s1065" style="position:absolute;top:12271;width:5127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  <v:rect id="Rectangle 70" o:spid="_x0000_s1066" style="position:absolute;top:10477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K/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" filled="f" stroked="f"/>
                <v:rect id="Rectangle 71" o:spid="_x0000_s1067" style="position:absolute;top:8747;width:5127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  <v:rect id="Rectangle 72" o:spid="_x0000_s1068" style="position:absolute;top:7000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SlT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4GMOty/hB8j0HwAA//8DAFBLAQItABQABgAIAAAAIQDb4fbL7gAAAIUBAAATAAAAAAAAAAAA&#10;AAAAAAAAAABbQ29udGVudF9UeXBlc10ueG1sUEsBAi0AFAAGAAgAAAAhAFr0LFu/AAAAFQEAAAsA&#10;AAAAAAAAAAAAAAAAHwEAAF9yZWxzLy5yZWxzUEsBAi0AFAAGAAgAAAAhAE1NKVPEAAAA2wAAAA8A&#10;AAAAAAAAAAAAAAAABwIAAGRycy9kb3ducmV2LnhtbFBLBQYAAAAAAwADALcAAAD4AgAAAAA=&#10;" filled="f" stroked="f"/>
                <v:rect id="Rectangle 73" o:spid="_x0000_s1069" style="position:absolute;top:5254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zI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CIBjMjEAAAA2wAAAA8A&#10;AAAAAAAAAAAAAAAABwIAAGRycy9kb3ducmV2LnhtbFBLBQYAAAAAAwADALcAAAD4AgAAAAA=&#10;" filled="f" stroked="f"/>
                <v:rect id="Rectangle 74" o:spid="_x0000_s1070" style="position:absolute;top:3524;width:5127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BS8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K3oFLzEAAAA2wAAAA8A&#10;AAAAAAAAAAAAAAAABwIAAGRycy9kb3ducmV2LnhtbFBLBQYAAAAAAwADALcAAAD4AgAAAAA=&#10;" filled="f" stroked="f"/>
                <v:rect id="Rectangle 75" o:spid="_x0000_s1071" style="position:absolute;top:1730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En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MKksSfEAAAA2wAAAA8A&#10;AAAAAAAAAAAAAAAABwIAAGRycy9kb3ducmV2LnhtbFBLBQYAAAAAAwADALcAAAD4AgAAAAA=&#10;" filled="f" stroked="f"/>
                <v:rect id="Rectangle 76" o:spid="_x0000_s1072" style="position:absolute;width:5127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9Q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" filled="f" stroked="f"/>
              </v:group>
              <v:group id="Group 30" o:spid="_x0000_s1073" style="position:absolute;left:18288;top:69257;width:41148;height:30536" coordsize="45085,3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o:lock v:ext="edit" aspectratio="t"/>
                <v:shape id="Freeform 5" o:spid="_x0000_s1074" style="position:absolute;left:10271;width:24923;height:24939;visibility:visible;mso-wrap-style:square;v-text-anchor:top" coordsize="587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" path="m182,544c86,501,20,405,20,293,20,142,142,19,293,19v152,,274,123,274,274c567,405,501,501,405,544v,,-1,,-1,c398,546,398,546,398,546v-32,14,-68,21,-105,21c256,567,220,560,188,546v-5,-2,-5,-2,-5,-2c183,544,183,544,182,544m293,c131,,,131,,293,,394,50,482,127,535v19,12,84,48,160,52c287,587,287,587,287,587v2,,4,,6,c296,587,298,587,301,587v,,,,,c372,583,434,551,457,537,536,485,587,395,587,293,587,131,456,,293,e" filled="f" stroked="f">
                  <v:path arrowok="t" o:connecttype="custom" o:connectlocs="772764,2311271;84919,1244857;1244065,80725;2407456,1244857;1719611,2311271;1715365,2311271;1689890,2319768;1244065,2408990;798239,2319768;777010,2311271;772764,2311271;1244065,0;0,1244857;539236,2273033;1218589,2493963;1218589,2493963;1244065,2493963;1278032,2493963;1278032,2493963;1940401,2281530;2492375,1244857;1244065,0" o:connectangles="0,0,0,0,0,0,0,0,0,0,0,0,0,0,0,0,0,0,0,0,0,0"/>
                  <o:lock v:ext="edit" verticies="t"/>
                </v:shape>
                <v:shape id="Freeform 6" o:spid="_x0000_s1075" style="position:absolute;left:15414;top:22606;width:7049;height:6238;visibility:visible;mso-wrap-style:square;v-text-anchor:top" coordsize="16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" path="m104,130c50,45,50,45,50,45v26,11,61,22,98,26c148,130,148,130,148,130v-44,,-44,,-44,m,c95,147,95,147,95,147v71,,71,,71,c166,55,166,55,166,55v,,,,,c90,51,25,15,6,3,2,1,,,,e" filled="f" stroked="f">
                  <v:path arrowok="t" o:connecttype="custom" o:connectlocs="441593,551738;212304,190986;628420,301334;628420,551738;441593,551738;0,0;403378,623888;704850,623888;704850,233427;704850,233427;25477,12732;0,0" o:connectangles="0,0,0,0,0,0,0,0,0,0,0,0"/>
                  <o:lock v:ext="edit" verticies="t"/>
                </v:shape>
                <v:shape id="Freeform 7" o:spid="_x0000_s1076" style="position:absolute;left:23050;top:22606;width:7001;height:6238;visibility:visible;mso-wrap-style:square;v-text-anchor:top" coordsize="165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" path="m17,130v,-59,,-59,,-59c55,67,89,56,116,45,61,130,61,130,61,130v-44,,-44,,-44,m165,v,,-3,2,-9,5c133,19,71,51,,55v,,,,,c,147,,147,,147v70,,70,,70,c165,,165,,165,e" filled="f" stroked="f">
                  <v:path arrowok="t" o:connecttype="custom" o:connectlocs="72130,551738;72130,301334;492183,190986;258820,551738;72130,551738;700088,0;661901,21221;0,233427;0,233427;0,623888;297007,623888;700088,0" o:connectangles="0,0,0,0,0,0,0,0,0,0,0,0"/>
                  <o:lock v:ext="edit" verticies="t"/>
                </v:shape>
                <v:shape id="Freeform 8" o:spid="_x0000_s1077" style="position:absolute;left:19446;top:28844;width:6700;height:4588;visibility:visible;mso-wrap-style:square;v-text-anchor:top" coordsize="4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" path="m45,244l45,48r329,l374,244r-329,xm422,r-8,l227,,190,,,,,289r422,l422,xe" filled="f" stroked="f">
                  <v:path arrowok="t" o:connecttype="custom" o:connectlocs="71438,387350;71438,76200;593725,76200;593725,387350;71438,387350;669925,0;657225,0;360363,0;301625,0;0,0;0,458788;669925,458788;669925,0" o:connectangles="0,0,0,0,0,0,0,0,0,0,0,0,0"/>
                  <o:lock v:ext="edit" verticies="t"/>
                </v:shape>
                <v:shape id="Freeform 9" o:spid="_x0000_s1078" style="position:absolute;left:19446;top:28844;width:6700;height:4588;visibility:visible;mso-wrap-style:square;v-text-anchor:top" coordsize="4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" path="m45,244l45,48r329,l374,244r-329,m422,r-8,l227,,190,,,,,289r422,l422,e" filled="f" stroked="f">
                  <v:path arrowok="t" o:connecttype="custom" o:connectlocs="71438,387350;71438,76200;593725,76200;593725,387350;71438,387350;669925,0;657225,0;360363,0;301625,0;0,0;0,458788;669925,458788;669925,0" o:connectangles="0,0,0,0,0,0,0,0,0,0,0,0,0"/>
                  <o:lock v:ext="edit" verticies="t"/>
                </v:shape>
                <v:rect id="Rectangle 7" o:spid="_x0000_s1079" style="position:absolute;left:22209;top:841;width:841;height:2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v:rect id="Rectangle 8" o:spid="_x0000_s1080" style="position:absolute;left:22209;top:841;width:841;height:2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  <v:shape id="Freeform 12" o:spid="_x0000_s1081" style="position:absolute;left:12350;top:1651;width:6842;height:21891;visibility:visible;mso-wrap-style:square;v-text-anchor:top" coordsize="161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" path="m147,c124,9,124,9,124,9v-124,322,,485,9,496c134,505,134,505,134,505v5,2,5,2,5,2c161,515,161,515,161,515,14,296,147,,147,e" filled="f" stroked="f">
                  <v:path arrowok="t" o:connecttype="custom" o:connectlocs="624716,0;526972,38257;565219,2146655;569469,2146655;590718,2155157;684213,2189163;624716,0" o:connectangles="0,0,0,0,0,0,0"/>
                </v:shape>
                <v:shape id="Freeform 13" o:spid="_x0000_s1082" style="position:absolute;left:26273;top:1651;width:6794;height:21891;visibility:visible;mso-wrap-style:square;v-text-anchor:top" coordsize="16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" path="m14,c14,,147,296,,515v21,-8,21,-8,21,-8c27,505,27,505,27,505v,,1,,1,c37,493,160,330,37,9,14,,14,,14,e" filled="f" stroked="f">
                  <v:path arrowok="t" o:connecttype="custom" o:connectlocs="59452,0;0,2189163;89178,2155157;114657,2146655;118904,2146655;157123,38257;59452,0" o:connectangles="0,0,0,0,0,0,0"/>
                </v:shape>
                <v:shape id="Freeform 14" o:spid="_x0000_s1083" style="position:absolute;top:15541;width:10731;height:6557;visibility:visible;mso-wrap-style:square;v-text-anchor:top" coordsize="253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" path="m246,c161,,133,81,133,81,116,77,101,75,88,75,22,75,,121,,121v,33,,33,,33c25,114,71,106,105,106v24,,41,4,41,4c163,26,243,24,252,24v1,,1,,1,c251,,251,,251,v-2,,-3,,-5,e" filled="f" stroked="f">
                  <v:path arrowok="t" o:connecttype="custom" o:connectlocs="1043458,0;564146,344849;373270,319304;0,515144;0,655638;445378,451283;619288,468313;1068908,102177;1073150,102177;1064667,0;1043458,0" o:connectangles="0,0,0,0,0,0,0,0,0,0,0"/>
                </v:shape>
                <v:shape id="Freeform 15" o:spid="_x0000_s1084" style="position:absolute;left:34258;top:16986;width:10827;height:7477;visibility:visible;mso-wrap-style:square;v-text-anchor:top" coordsize="25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" path="m6,c,12,,12,,12,105,40,59,147,59,147v27,-13,51,-18,71,-18c189,129,215,173,215,173v40,3,40,3,40,3c255,160,255,160,255,160v-3,,-3,,-3,c217,158,217,158,217,158,193,122,159,113,131,113v-26,,-47,8,-47,8c102,19,6,,6,e" filled="f" stroked="f">
                  <v:path arrowok="t" o:connecttype="custom" o:connectlocs="25475,0;0,50980;250501,624510;551952,548040;912844,734968;1082675,747713;1082675,679739;1069938,679739;921335,671242;556198,480066;356646,514053;25475,0" o:connectangles="0,0,0,0,0,0,0,0,0,0,0,0"/>
                </v:shape>
                <v:oval id="Oval 13" o:spid="_x0000_s1085" style="position:absolute;left:5476;top:12620;width:182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" filled="f" stroked="f"/>
                <v:oval id="Oval 14" o:spid="_x0000_s1086" style="position:absolute;left:38671;top:12620;width:182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" filled="f" stroked="f"/>
                <v:oval id="Oval 15" o:spid="_x0000_s1087" style="position:absolute;left:43211;top:12620;width:182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" filled="f" stroked="f"/>
                <v:oval id="Oval 16" o:spid="_x0000_s1088" style="position:absolute;left:43211;top:18684;width:182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" filled="f" stroked="f"/>
                <v:oval id="Oval 17" o:spid="_x0000_s1089" style="position:absolute;left:38671;top:18684;width:182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" filled="f" stroked="f"/>
                <v:oval id="Oval 18" o:spid="_x0000_s1090" style="position:absolute;left:968;top:12620;width:179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" filled="f" stroked="f"/>
                <v:oval id="Oval 19" o:spid="_x0000_s1091" style="position:absolute;left:3175;top:9175;width:1793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" filled="f" stroked="f"/>
                <v:oval id="Oval 20" o:spid="_x0000_s1092" style="position:absolute;left:36337;top:9175;width:182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" filled="f" stroked="f"/>
                <v:oval id="Oval 21" o:spid="_x0000_s1093" style="position:absolute;left:40925;top:9175;width:182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" filled="f" stroked="f"/>
                <v:oval id="Oval 22" o:spid="_x0000_s1094" style="position:absolute;left:36337;top:15843;width:1826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" filled="f" stroked="f"/>
                <v:oval id="Oval 23" o:spid="_x0000_s1095" style="position:absolute;left:40925;top:15843;width:1826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" filled="f" stroked="f"/>
                <v:oval id="Oval 24" o:spid="_x0000_s1096" style="position:absolute;left:3175;top:15636;width:1793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" filled="f" stroked="f"/>
                <v:oval id="Oval 25" o:spid="_x0000_s1097" style="position:absolute;left:7889;top:9175;width:182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" filled="f" stroked="f"/>
              </v:group>
              <v:rect id="Rectangle 1" o:spid="_x0000_s1098" style="position:absolute;left:56218;top:24638;width:21489;height:75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" fillcolor="#492a86 [3204]" stroked="f" strokeweight="1pt"/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36"/>
    <w:rsid w:val="000629E9"/>
    <w:rsid w:val="0008209F"/>
    <w:rsid w:val="00090C60"/>
    <w:rsid w:val="000B7C68"/>
    <w:rsid w:val="000C7B6F"/>
    <w:rsid w:val="001239CE"/>
    <w:rsid w:val="00142716"/>
    <w:rsid w:val="0018361D"/>
    <w:rsid w:val="001A0F2C"/>
    <w:rsid w:val="001E356C"/>
    <w:rsid w:val="00225F85"/>
    <w:rsid w:val="002664F6"/>
    <w:rsid w:val="002A3CC9"/>
    <w:rsid w:val="003750FA"/>
    <w:rsid w:val="00377B55"/>
    <w:rsid w:val="00382BBF"/>
    <w:rsid w:val="003840AB"/>
    <w:rsid w:val="003A23E4"/>
    <w:rsid w:val="00463223"/>
    <w:rsid w:val="0047031F"/>
    <w:rsid w:val="004705CA"/>
    <w:rsid w:val="00495D8A"/>
    <w:rsid w:val="004B2DFE"/>
    <w:rsid w:val="004D7C37"/>
    <w:rsid w:val="004E0027"/>
    <w:rsid w:val="004E6F6A"/>
    <w:rsid w:val="00500CAD"/>
    <w:rsid w:val="00510E1A"/>
    <w:rsid w:val="00510E24"/>
    <w:rsid w:val="0053280E"/>
    <w:rsid w:val="00561657"/>
    <w:rsid w:val="00582425"/>
    <w:rsid w:val="00590C79"/>
    <w:rsid w:val="00592C02"/>
    <w:rsid w:val="005C19F6"/>
    <w:rsid w:val="005E55CE"/>
    <w:rsid w:val="006102BD"/>
    <w:rsid w:val="0062123A"/>
    <w:rsid w:val="0063730C"/>
    <w:rsid w:val="00641036"/>
    <w:rsid w:val="00666213"/>
    <w:rsid w:val="006833B3"/>
    <w:rsid w:val="00696C4E"/>
    <w:rsid w:val="006C1AD8"/>
    <w:rsid w:val="006D6406"/>
    <w:rsid w:val="006D661E"/>
    <w:rsid w:val="0071553D"/>
    <w:rsid w:val="00763D29"/>
    <w:rsid w:val="007A4516"/>
    <w:rsid w:val="007C4E1B"/>
    <w:rsid w:val="007E762E"/>
    <w:rsid w:val="00817DA5"/>
    <w:rsid w:val="0082720A"/>
    <w:rsid w:val="00836192"/>
    <w:rsid w:val="00836FAC"/>
    <w:rsid w:val="00872CE3"/>
    <w:rsid w:val="00875386"/>
    <w:rsid w:val="0088301C"/>
    <w:rsid w:val="00890A94"/>
    <w:rsid w:val="008916A4"/>
    <w:rsid w:val="008951CC"/>
    <w:rsid w:val="00897E9B"/>
    <w:rsid w:val="008C4CDB"/>
    <w:rsid w:val="008E2B6D"/>
    <w:rsid w:val="00914C9B"/>
    <w:rsid w:val="0098641B"/>
    <w:rsid w:val="009D422B"/>
    <w:rsid w:val="00AA0591"/>
    <w:rsid w:val="00AA4539"/>
    <w:rsid w:val="00AB272D"/>
    <w:rsid w:val="00AC5FD9"/>
    <w:rsid w:val="00AE09C9"/>
    <w:rsid w:val="00B161C4"/>
    <w:rsid w:val="00B30335"/>
    <w:rsid w:val="00B42643"/>
    <w:rsid w:val="00B67D2F"/>
    <w:rsid w:val="00B70AA9"/>
    <w:rsid w:val="00B769A9"/>
    <w:rsid w:val="00B93ADF"/>
    <w:rsid w:val="00BB53CD"/>
    <w:rsid w:val="00BC5298"/>
    <w:rsid w:val="00BF1BE4"/>
    <w:rsid w:val="00C1483F"/>
    <w:rsid w:val="00C70A8D"/>
    <w:rsid w:val="00C714EB"/>
    <w:rsid w:val="00C96ED5"/>
    <w:rsid w:val="00CC117E"/>
    <w:rsid w:val="00CD2F3D"/>
    <w:rsid w:val="00CE09B6"/>
    <w:rsid w:val="00CE3349"/>
    <w:rsid w:val="00D00292"/>
    <w:rsid w:val="00D029FB"/>
    <w:rsid w:val="00D16442"/>
    <w:rsid w:val="00D36D4A"/>
    <w:rsid w:val="00D45D40"/>
    <w:rsid w:val="00D92264"/>
    <w:rsid w:val="00DA3E92"/>
    <w:rsid w:val="00DC72E3"/>
    <w:rsid w:val="00DD2514"/>
    <w:rsid w:val="00DE77A1"/>
    <w:rsid w:val="00DE7C9A"/>
    <w:rsid w:val="00E30B82"/>
    <w:rsid w:val="00E55D74"/>
    <w:rsid w:val="00E70213"/>
    <w:rsid w:val="00E9395A"/>
    <w:rsid w:val="00E9597B"/>
    <w:rsid w:val="00EA50F5"/>
    <w:rsid w:val="00F41A0F"/>
    <w:rsid w:val="00F67F48"/>
    <w:rsid w:val="00FC2165"/>
    <w:rsid w:val="00FC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46DF7"/>
  <w14:defaultImageDpi w14:val="32767"/>
  <w15:chartTrackingRefBased/>
  <w15:docId w15:val="{5A44111D-1B55-41FA-865C-8894C276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45D40"/>
    <w:rPr>
      <w:noProof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E9B"/>
    <w:pPr>
      <w:spacing w:after="0"/>
      <w:outlineLvl w:val="0"/>
    </w:pPr>
    <w:rPr>
      <w:rFonts w:asciiTheme="majorHAnsi" w:hAnsiTheme="majorHAnsi"/>
      <w:b/>
      <w:bCs/>
      <w:caps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rsid w:val="00D45D40"/>
    <w:pPr>
      <w:spacing w:before="120" w:after="0"/>
      <w:outlineLvl w:val="1"/>
    </w:pPr>
    <w:rPr>
      <w:b/>
      <w:caps/>
      <w:color w:val="492A86" w:themeColor="accent1"/>
      <w:spacing w:val="15"/>
      <w:sz w:val="56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C96ED5"/>
    <w:pPr>
      <w:pBdr>
        <w:top w:val="single" w:sz="6" w:space="2" w:color="492A86" w:themeColor="accent1"/>
        <w:left w:val="single" w:sz="6" w:space="2" w:color="492A86" w:themeColor="accent1"/>
      </w:pBdr>
      <w:spacing w:before="300" w:after="0"/>
      <w:outlineLvl w:val="2"/>
    </w:pPr>
    <w:rPr>
      <w:caps/>
      <w:color w:val="241542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C96ED5"/>
    <w:pPr>
      <w:pBdr>
        <w:top w:val="dotted" w:sz="6" w:space="2" w:color="492A86" w:themeColor="accent1"/>
        <w:left w:val="dotted" w:sz="6" w:space="2" w:color="492A86" w:themeColor="accent1"/>
      </w:pBdr>
      <w:spacing w:before="300" w:after="0"/>
      <w:outlineLvl w:val="3"/>
    </w:pPr>
    <w:rPr>
      <w:caps/>
      <w:color w:val="361F64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C96ED5"/>
    <w:pPr>
      <w:pBdr>
        <w:bottom w:val="single" w:sz="6" w:space="1" w:color="492A86" w:themeColor="accent1"/>
      </w:pBdr>
      <w:spacing w:before="300" w:after="0"/>
      <w:outlineLvl w:val="4"/>
    </w:pPr>
    <w:rPr>
      <w:caps/>
      <w:color w:val="361F64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96ED5"/>
    <w:pPr>
      <w:pBdr>
        <w:bottom w:val="dotted" w:sz="6" w:space="1" w:color="492A86" w:themeColor="accent1"/>
      </w:pBdr>
      <w:spacing w:before="300" w:after="0"/>
      <w:outlineLvl w:val="5"/>
    </w:pPr>
    <w:rPr>
      <w:caps/>
      <w:color w:val="361F64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96ED5"/>
    <w:pPr>
      <w:spacing w:before="300" w:after="0"/>
      <w:outlineLvl w:val="6"/>
    </w:pPr>
    <w:rPr>
      <w:caps/>
      <w:color w:val="361F64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96ED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96ED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E9B"/>
    <w:pPr>
      <w:spacing w:before="0" w:after="0" w:line="192" w:lineRule="auto"/>
    </w:pPr>
    <w:rPr>
      <w:b/>
      <w:caps/>
      <w:color w:val="454C02" w:themeColor="accent2"/>
      <w:sz w:val="110"/>
      <w:szCs w:val="110"/>
    </w:rPr>
  </w:style>
  <w:style w:type="character" w:customStyle="1" w:styleId="TitleChar">
    <w:name w:val="Title Char"/>
    <w:basedOn w:val="DefaultParagraphFont"/>
    <w:link w:val="Title"/>
    <w:uiPriority w:val="10"/>
    <w:rsid w:val="00897E9B"/>
    <w:rPr>
      <w:b/>
      <w:caps/>
      <w:noProof/>
      <w:color w:val="454C02" w:themeColor="accent2"/>
      <w:sz w:val="110"/>
      <w:szCs w:val="110"/>
    </w:rPr>
  </w:style>
  <w:style w:type="character" w:customStyle="1" w:styleId="Heading1Char">
    <w:name w:val="Heading 1 Char"/>
    <w:basedOn w:val="DefaultParagraphFont"/>
    <w:link w:val="Heading1"/>
    <w:uiPriority w:val="9"/>
    <w:rsid w:val="00897E9B"/>
    <w:rPr>
      <w:rFonts w:asciiTheme="majorHAnsi" w:hAnsiTheme="majorHAnsi"/>
      <w:b/>
      <w:bCs/>
      <w:caps/>
      <w:noProof/>
      <w:spacing w:val="15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5D40"/>
    <w:rPr>
      <w:b/>
      <w:caps/>
      <w:noProof/>
      <w:color w:val="492A86" w:themeColor="accent1"/>
      <w:spacing w:val="15"/>
      <w:sz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165"/>
    <w:rPr>
      <w:caps/>
      <w:noProof/>
      <w:color w:val="24154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165"/>
    <w:rPr>
      <w:caps/>
      <w:noProof/>
      <w:color w:val="361F6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165"/>
    <w:rPr>
      <w:caps/>
      <w:noProof/>
      <w:color w:val="361F6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165"/>
    <w:rPr>
      <w:caps/>
      <w:noProof/>
      <w:color w:val="361F6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165"/>
    <w:rPr>
      <w:caps/>
      <w:noProof/>
      <w:color w:val="361F6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165"/>
    <w:rPr>
      <w:caps/>
      <w:noProof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165"/>
    <w:rPr>
      <w:i/>
      <w:caps/>
      <w:noProof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6ED5"/>
    <w:rPr>
      <w:b/>
      <w:bCs/>
      <w:color w:val="361F64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E9B"/>
    <w:pPr>
      <w:spacing w:before="0" w:after="0" w:line="192" w:lineRule="auto"/>
    </w:pPr>
    <w:rPr>
      <w:b/>
      <w:caps/>
      <w:color w:val="000000" w:themeColor="text1"/>
      <w:spacing w:val="10"/>
      <w:sz w:val="110"/>
    </w:rPr>
  </w:style>
  <w:style w:type="character" w:customStyle="1" w:styleId="SubtitleChar">
    <w:name w:val="Subtitle Char"/>
    <w:basedOn w:val="DefaultParagraphFont"/>
    <w:link w:val="Subtitle"/>
    <w:uiPriority w:val="11"/>
    <w:rsid w:val="00897E9B"/>
    <w:rPr>
      <w:b/>
      <w:caps/>
      <w:noProof/>
      <w:color w:val="000000" w:themeColor="text1"/>
      <w:spacing w:val="10"/>
      <w:sz w:val="110"/>
      <w:szCs w:val="24"/>
    </w:rPr>
  </w:style>
  <w:style w:type="character" w:styleId="Strong">
    <w:name w:val="Strong"/>
    <w:uiPriority w:val="22"/>
    <w:semiHidden/>
    <w:qFormat/>
    <w:rsid w:val="00C96ED5"/>
    <w:rPr>
      <w:b/>
      <w:bCs/>
    </w:rPr>
  </w:style>
  <w:style w:type="character" w:styleId="Emphasis">
    <w:name w:val="Emphasis"/>
    <w:uiPriority w:val="20"/>
    <w:semiHidden/>
    <w:qFormat/>
    <w:rsid w:val="00C96ED5"/>
    <w:rPr>
      <w:caps/>
      <w:color w:val="241542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rsid w:val="00C96ED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A50F5"/>
    <w:rPr>
      <w:noProof/>
      <w:sz w:val="21"/>
      <w:szCs w:val="24"/>
    </w:rPr>
  </w:style>
  <w:style w:type="paragraph" w:styleId="ListParagraph">
    <w:name w:val="List Paragraph"/>
    <w:basedOn w:val="Normal"/>
    <w:uiPriority w:val="34"/>
    <w:semiHidden/>
    <w:qFormat/>
    <w:rsid w:val="00C96E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50FA"/>
    <w:pPr>
      <w:spacing w:before="240" w:after="240" w:line="240" w:lineRule="auto"/>
      <w:ind w:right="720"/>
    </w:pPr>
    <w:rPr>
      <w:color w:val="FFFFFF" w:themeColor="background1"/>
      <w:sz w:val="32"/>
      <w:szCs w:val="60"/>
    </w:rPr>
  </w:style>
  <w:style w:type="character" w:customStyle="1" w:styleId="QuoteChar">
    <w:name w:val="Quote Char"/>
    <w:basedOn w:val="DefaultParagraphFont"/>
    <w:link w:val="Quote"/>
    <w:uiPriority w:val="29"/>
    <w:rsid w:val="003750FA"/>
    <w:rPr>
      <w:noProof/>
      <w:color w:val="FFFFFF" w:themeColor="background1"/>
      <w:sz w:val="32"/>
      <w:szCs w:val="6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96ED5"/>
    <w:pPr>
      <w:pBdr>
        <w:top w:val="single" w:sz="4" w:space="10" w:color="492A86" w:themeColor="accent1"/>
        <w:left w:val="single" w:sz="4" w:space="10" w:color="492A86" w:themeColor="accent1"/>
      </w:pBdr>
      <w:spacing w:after="0"/>
      <w:ind w:left="1296" w:right="1152"/>
      <w:jc w:val="both"/>
    </w:pPr>
    <w:rPr>
      <w:i/>
      <w:iCs/>
      <w:color w:val="492A8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2B6D"/>
    <w:rPr>
      <w:i/>
      <w:iCs/>
      <w:noProof/>
      <w:color w:val="492A86" w:themeColor="accent1"/>
      <w:sz w:val="24"/>
      <w:szCs w:val="24"/>
    </w:rPr>
  </w:style>
  <w:style w:type="character" w:styleId="SubtleEmphasis">
    <w:name w:val="Subtle Emphasis"/>
    <w:uiPriority w:val="19"/>
    <w:semiHidden/>
    <w:qFormat/>
    <w:rsid w:val="00C96ED5"/>
    <w:rPr>
      <w:i/>
      <w:iCs/>
      <w:color w:val="241542" w:themeColor="accent1" w:themeShade="7F"/>
    </w:rPr>
  </w:style>
  <w:style w:type="character" w:styleId="IntenseEmphasis">
    <w:name w:val="Intense Emphasis"/>
    <w:uiPriority w:val="21"/>
    <w:semiHidden/>
    <w:qFormat/>
    <w:rsid w:val="00C96ED5"/>
    <w:rPr>
      <w:b/>
      <w:bCs/>
      <w:caps/>
      <w:color w:val="241542" w:themeColor="accent1" w:themeShade="7F"/>
      <w:spacing w:val="10"/>
    </w:rPr>
  </w:style>
  <w:style w:type="character" w:styleId="SubtleReference">
    <w:name w:val="Subtle Reference"/>
    <w:uiPriority w:val="31"/>
    <w:semiHidden/>
    <w:qFormat/>
    <w:rsid w:val="00C96ED5"/>
    <w:rPr>
      <w:b/>
      <w:bCs/>
      <w:color w:val="492A86" w:themeColor="accent1"/>
    </w:rPr>
  </w:style>
  <w:style w:type="character" w:styleId="IntenseReference">
    <w:name w:val="Intense Reference"/>
    <w:uiPriority w:val="32"/>
    <w:semiHidden/>
    <w:qFormat/>
    <w:rsid w:val="00C96ED5"/>
    <w:rPr>
      <w:b/>
      <w:bCs/>
      <w:i/>
      <w:iCs/>
      <w:caps/>
      <w:color w:val="492A86" w:themeColor="accent1"/>
    </w:rPr>
  </w:style>
  <w:style w:type="character" w:styleId="BookTitle">
    <w:name w:val="Book Title"/>
    <w:uiPriority w:val="33"/>
    <w:semiHidden/>
    <w:qFormat/>
    <w:rsid w:val="00C96ED5"/>
    <w:rPr>
      <w:b/>
      <w:bCs/>
      <w:i/>
      <w:iCs/>
      <w:spacing w:val="9"/>
    </w:rPr>
  </w:style>
  <w:style w:type="paragraph" w:styleId="TOCHeading">
    <w:name w:val="TOC Heading"/>
    <w:basedOn w:val="Normal"/>
    <w:next w:val="Normal"/>
    <w:uiPriority w:val="39"/>
    <w:semiHidden/>
    <w:qFormat/>
    <w:rsid w:val="00382BBF"/>
    <w:pPr>
      <w:spacing w:before="0" w:after="0" w:line="240" w:lineRule="auto"/>
    </w:pPr>
    <w:rPr>
      <w:sz w:val="72"/>
      <w:szCs w:val="88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36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B6D"/>
    <w:rPr>
      <w:noProof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8361D"/>
  </w:style>
  <w:style w:type="paragraph" w:styleId="Header">
    <w:name w:val="header"/>
    <w:basedOn w:val="Normal"/>
    <w:link w:val="HeaderChar"/>
    <w:uiPriority w:val="99"/>
    <w:semiHidden/>
    <w:rsid w:val="001836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B6D"/>
    <w:rPr>
      <w:noProof/>
      <w:sz w:val="24"/>
      <w:szCs w:val="24"/>
    </w:rPr>
  </w:style>
  <w:style w:type="table" w:styleId="TableGrid">
    <w:name w:val="Table Grid"/>
    <w:basedOn w:val="TableNormal"/>
    <w:uiPriority w:val="39"/>
    <w:rsid w:val="00890A9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TOC2"/>
    <w:uiPriority w:val="39"/>
    <w:rsid w:val="00AA4539"/>
    <w:pPr>
      <w:ind w:left="360" w:right="360"/>
    </w:pPr>
    <w:rPr>
      <w:b/>
      <w:caps/>
      <w:color w:val="FFFFFF" w:themeColor="background1"/>
      <w:sz w:val="36"/>
      <w:szCs w:val="22"/>
      <w:lang w:eastAsia="ja-JP"/>
    </w:rPr>
  </w:style>
  <w:style w:type="paragraph" w:styleId="TOC2">
    <w:name w:val="toc 2"/>
    <w:basedOn w:val="Normal"/>
    <w:next w:val="Normal"/>
    <w:autoRedefine/>
    <w:uiPriority w:val="39"/>
    <w:rsid w:val="006D6406"/>
    <w:pPr>
      <w:framePr w:hSpace="180" w:wrap="around" w:vAnchor="text" w:hAnchor="text" w:y="1"/>
      <w:spacing w:after="240"/>
      <w:ind w:left="360" w:right="360"/>
      <w:suppressOverlap/>
    </w:pPr>
    <w:rPr>
      <w:color w:val="FFFFFF" w:themeColor="background1"/>
      <w:sz w:val="28"/>
      <w:szCs w:val="28"/>
      <w:lang w:eastAsia="ja-JP"/>
    </w:rPr>
  </w:style>
  <w:style w:type="paragraph" w:customStyle="1" w:styleId="QuoteAlt">
    <w:name w:val="Quote Alt"/>
    <w:basedOn w:val="Normal"/>
    <w:semiHidden/>
    <w:qFormat/>
    <w:rsid w:val="00DA3E92"/>
    <w:pPr>
      <w:jc w:val="center"/>
    </w:pPr>
    <w:rPr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DA3E92"/>
    <w:rPr>
      <w:color w:val="808080"/>
    </w:rPr>
  </w:style>
  <w:style w:type="paragraph" w:customStyle="1" w:styleId="Info">
    <w:name w:val="Info"/>
    <w:basedOn w:val="Normal"/>
    <w:qFormat/>
    <w:rsid w:val="00BB53CD"/>
    <w:pPr>
      <w:spacing w:before="120" w:after="120"/>
    </w:pPr>
    <w:rPr>
      <w:b/>
      <w:caps/>
      <w:color w:val="454C02" w:themeColor="accent2"/>
      <w:sz w:val="24"/>
    </w:rPr>
  </w:style>
  <w:style w:type="paragraph" w:customStyle="1" w:styleId="QuoteSource">
    <w:name w:val="Quote Source"/>
    <w:basedOn w:val="NoSpacing"/>
    <w:qFormat/>
    <w:rsid w:val="003750FA"/>
    <w:rPr>
      <w:i/>
      <w:color w:val="FFFFFF" w:themeColor="background1"/>
    </w:rPr>
  </w:style>
  <w:style w:type="paragraph" w:customStyle="1" w:styleId="Services">
    <w:name w:val="Services"/>
    <w:basedOn w:val="Normal"/>
    <w:qFormat/>
    <w:rsid w:val="00836192"/>
    <w:pPr>
      <w:spacing w:before="0" w:after="0"/>
      <w:ind w:right="72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225F85"/>
    <w:rPr>
      <w:color w:val="94C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225F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264"/>
    <w:rPr>
      <w:color w:val="93959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hart" Target="charts/char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ham\AppData\Local\Microsoft\Office\16.0\DTS\en-US%7bDF0E7C4F-FD8B-4609-846B-C09D7C95DBFD%7d\%7bBF483FB1-97E7-4D64-AB99-04F57A59A1D4%7dtf22618618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kham\Documents\NSS\Excel\Projects\nashville_city_cemetery-dkhamken\data\Historic_Nashville_City_Cemetery_Interments__1846-197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kham\Documents\NSS\Excel\Projects\nashville_city_cemetery-dkhamken\data\Historic_Nashville_City_Cemetery_Interments__1846-197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Top 10 Causes of Death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'Tables &amp; Graphs'!$B$1:$B$2</c:f>
              <c:strCache>
                <c:ptCount val="2"/>
                <c:pt idx="0">
                  <c:v>Top 10 Causes of Death</c:v>
                </c:pt>
                <c:pt idx="1">
                  <c:v>Count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'Tables &amp; Graphs'!$A$3:$A$14</c:f>
              <c:strCache>
                <c:ptCount val="12"/>
                <c:pt idx="0">
                  <c:v>Unknown</c:v>
                </c:pt>
                <c:pt idx="1">
                  <c:v>Consumption</c:v>
                </c:pt>
                <c:pt idx="2">
                  <c:v>Cholera</c:v>
                </c:pt>
                <c:pt idx="3">
                  <c:v>Still Born</c:v>
                </c:pt>
                <c:pt idx="4">
                  <c:v>Pneumonia</c:v>
                </c:pt>
                <c:pt idx="5">
                  <c:v>Old Age</c:v>
                </c:pt>
                <c:pt idx="6">
                  <c:v>Measles</c:v>
                </c:pt>
                <c:pt idx="7">
                  <c:v>Flux</c:v>
                </c:pt>
                <c:pt idx="8">
                  <c:v>Complication</c:v>
                </c:pt>
                <c:pt idx="9">
                  <c:v>Cold</c:v>
                </c:pt>
                <c:pt idx="10">
                  <c:v>Teething</c:v>
                </c:pt>
                <c:pt idx="11">
                  <c:v>Typhoid Fever</c:v>
                </c:pt>
              </c:strCache>
            </c:strRef>
          </c:cat>
          <c:val>
            <c:numRef>
              <c:f>'Tables &amp; Graphs'!$B$3:$B$14</c:f>
              <c:numCache>
                <c:formatCode>General</c:formatCode>
                <c:ptCount val="12"/>
                <c:pt idx="0">
                  <c:v>1913</c:v>
                </c:pt>
                <c:pt idx="1">
                  <c:v>1769</c:v>
                </c:pt>
                <c:pt idx="2">
                  <c:v>1412</c:v>
                </c:pt>
                <c:pt idx="3">
                  <c:v>1303</c:v>
                </c:pt>
                <c:pt idx="4">
                  <c:v>690</c:v>
                </c:pt>
                <c:pt idx="5">
                  <c:v>610</c:v>
                </c:pt>
                <c:pt idx="6">
                  <c:v>498</c:v>
                </c:pt>
                <c:pt idx="7">
                  <c:v>469</c:v>
                </c:pt>
                <c:pt idx="8">
                  <c:v>447</c:v>
                </c:pt>
                <c:pt idx="9">
                  <c:v>421</c:v>
                </c:pt>
                <c:pt idx="10">
                  <c:v>412</c:v>
                </c:pt>
                <c:pt idx="11">
                  <c:v>360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36-4218-8B1B-E68084EE16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1590053647"/>
        <c:axId val="1590054063"/>
      </c:barChart>
      <c:catAx>
        <c:axId val="159005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0054063"/>
        <c:crosses val="autoZero"/>
        <c:auto val="1"/>
        <c:lblAlgn val="ctr"/>
        <c:lblOffset val="100"/>
        <c:noMultiLvlLbl val="0"/>
      </c:catAx>
      <c:valAx>
        <c:axId val="1590054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0053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No. of Burials 1846-1978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'Tables &amp; Graphs'!$B$21</c:f>
              <c:strCache>
                <c:ptCount val="1"/>
                <c:pt idx="0">
                  <c:v>Count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Lbl>
              <c:idx val="17"/>
              <c:layout>
                <c:manualLayout>
                  <c:x val="-9.1796694581580268E-2"/>
                  <c:y val="1.401030683028010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BC5-441B-A74D-35A748E0365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'Tables &amp; Graphs'!$A$22:$A$148</c:f>
              <c:numCache>
                <c:formatCode>General</c:formatCode>
                <c:ptCount val="127"/>
                <c:pt idx="0">
                  <c:v>1846</c:v>
                </c:pt>
                <c:pt idx="1">
                  <c:v>1847</c:v>
                </c:pt>
                <c:pt idx="2">
                  <c:v>1848</c:v>
                </c:pt>
                <c:pt idx="3">
                  <c:v>1849</c:v>
                </c:pt>
                <c:pt idx="4">
                  <c:v>1850</c:v>
                </c:pt>
                <c:pt idx="5">
                  <c:v>1851</c:v>
                </c:pt>
                <c:pt idx="6">
                  <c:v>1852</c:v>
                </c:pt>
                <c:pt idx="7">
                  <c:v>1853</c:v>
                </c:pt>
                <c:pt idx="8">
                  <c:v>1854</c:v>
                </c:pt>
                <c:pt idx="9">
                  <c:v>1855</c:v>
                </c:pt>
                <c:pt idx="10">
                  <c:v>1856</c:v>
                </c:pt>
                <c:pt idx="11">
                  <c:v>1857</c:v>
                </c:pt>
                <c:pt idx="12">
                  <c:v>1859</c:v>
                </c:pt>
                <c:pt idx="13">
                  <c:v>1860</c:v>
                </c:pt>
                <c:pt idx="14">
                  <c:v>1861</c:v>
                </c:pt>
                <c:pt idx="15">
                  <c:v>1862</c:v>
                </c:pt>
                <c:pt idx="16">
                  <c:v>1863</c:v>
                </c:pt>
                <c:pt idx="17">
                  <c:v>1864</c:v>
                </c:pt>
                <c:pt idx="18">
                  <c:v>1865</c:v>
                </c:pt>
                <c:pt idx="19">
                  <c:v>1866</c:v>
                </c:pt>
                <c:pt idx="20">
                  <c:v>1867</c:v>
                </c:pt>
                <c:pt idx="21">
                  <c:v>1868</c:v>
                </c:pt>
                <c:pt idx="22">
                  <c:v>1869</c:v>
                </c:pt>
                <c:pt idx="23">
                  <c:v>1870</c:v>
                </c:pt>
                <c:pt idx="24">
                  <c:v>1871</c:v>
                </c:pt>
                <c:pt idx="25">
                  <c:v>1872</c:v>
                </c:pt>
                <c:pt idx="26">
                  <c:v>1873</c:v>
                </c:pt>
                <c:pt idx="27">
                  <c:v>1874</c:v>
                </c:pt>
                <c:pt idx="28">
                  <c:v>1875</c:v>
                </c:pt>
                <c:pt idx="29">
                  <c:v>1876</c:v>
                </c:pt>
                <c:pt idx="30">
                  <c:v>1877</c:v>
                </c:pt>
                <c:pt idx="31">
                  <c:v>1878</c:v>
                </c:pt>
                <c:pt idx="32">
                  <c:v>1879</c:v>
                </c:pt>
                <c:pt idx="33">
                  <c:v>1880</c:v>
                </c:pt>
                <c:pt idx="34">
                  <c:v>1881</c:v>
                </c:pt>
                <c:pt idx="35">
                  <c:v>1882</c:v>
                </c:pt>
                <c:pt idx="36">
                  <c:v>1883</c:v>
                </c:pt>
                <c:pt idx="37">
                  <c:v>1884</c:v>
                </c:pt>
                <c:pt idx="38">
                  <c:v>1885</c:v>
                </c:pt>
                <c:pt idx="39">
                  <c:v>1886</c:v>
                </c:pt>
                <c:pt idx="40">
                  <c:v>1887</c:v>
                </c:pt>
                <c:pt idx="41">
                  <c:v>1888</c:v>
                </c:pt>
                <c:pt idx="42">
                  <c:v>1889</c:v>
                </c:pt>
                <c:pt idx="43">
                  <c:v>1890</c:v>
                </c:pt>
                <c:pt idx="44">
                  <c:v>1891</c:v>
                </c:pt>
                <c:pt idx="45">
                  <c:v>1892</c:v>
                </c:pt>
                <c:pt idx="46">
                  <c:v>1893</c:v>
                </c:pt>
                <c:pt idx="47">
                  <c:v>1894</c:v>
                </c:pt>
                <c:pt idx="48">
                  <c:v>1895</c:v>
                </c:pt>
                <c:pt idx="49">
                  <c:v>1896</c:v>
                </c:pt>
                <c:pt idx="50">
                  <c:v>1897</c:v>
                </c:pt>
                <c:pt idx="51">
                  <c:v>1898</c:v>
                </c:pt>
                <c:pt idx="52">
                  <c:v>1899</c:v>
                </c:pt>
                <c:pt idx="53">
                  <c:v>1900</c:v>
                </c:pt>
                <c:pt idx="54">
                  <c:v>1901</c:v>
                </c:pt>
                <c:pt idx="55">
                  <c:v>1902</c:v>
                </c:pt>
                <c:pt idx="56">
                  <c:v>1903</c:v>
                </c:pt>
                <c:pt idx="57">
                  <c:v>1904</c:v>
                </c:pt>
                <c:pt idx="58">
                  <c:v>1905</c:v>
                </c:pt>
                <c:pt idx="59">
                  <c:v>1906</c:v>
                </c:pt>
                <c:pt idx="60">
                  <c:v>1907</c:v>
                </c:pt>
                <c:pt idx="61">
                  <c:v>1908</c:v>
                </c:pt>
                <c:pt idx="62">
                  <c:v>1909</c:v>
                </c:pt>
                <c:pt idx="63">
                  <c:v>1910</c:v>
                </c:pt>
                <c:pt idx="64">
                  <c:v>1911</c:v>
                </c:pt>
                <c:pt idx="65">
                  <c:v>1912</c:v>
                </c:pt>
                <c:pt idx="66">
                  <c:v>1913</c:v>
                </c:pt>
                <c:pt idx="67">
                  <c:v>1914</c:v>
                </c:pt>
                <c:pt idx="68">
                  <c:v>1915</c:v>
                </c:pt>
                <c:pt idx="69">
                  <c:v>1916</c:v>
                </c:pt>
                <c:pt idx="70">
                  <c:v>1917</c:v>
                </c:pt>
                <c:pt idx="71">
                  <c:v>1918</c:v>
                </c:pt>
                <c:pt idx="72">
                  <c:v>1919</c:v>
                </c:pt>
                <c:pt idx="73">
                  <c:v>1920</c:v>
                </c:pt>
                <c:pt idx="74">
                  <c:v>1921</c:v>
                </c:pt>
                <c:pt idx="75">
                  <c:v>1922</c:v>
                </c:pt>
                <c:pt idx="76">
                  <c:v>1923</c:v>
                </c:pt>
                <c:pt idx="77">
                  <c:v>1924</c:v>
                </c:pt>
                <c:pt idx="78">
                  <c:v>1925</c:v>
                </c:pt>
                <c:pt idx="79">
                  <c:v>1926</c:v>
                </c:pt>
                <c:pt idx="80">
                  <c:v>1927</c:v>
                </c:pt>
                <c:pt idx="81">
                  <c:v>1928</c:v>
                </c:pt>
                <c:pt idx="82">
                  <c:v>1929</c:v>
                </c:pt>
                <c:pt idx="83">
                  <c:v>1930</c:v>
                </c:pt>
                <c:pt idx="84">
                  <c:v>1931</c:v>
                </c:pt>
                <c:pt idx="85">
                  <c:v>1932</c:v>
                </c:pt>
                <c:pt idx="86">
                  <c:v>1933</c:v>
                </c:pt>
                <c:pt idx="87">
                  <c:v>1934</c:v>
                </c:pt>
                <c:pt idx="88">
                  <c:v>1935</c:v>
                </c:pt>
                <c:pt idx="89">
                  <c:v>1936</c:v>
                </c:pt>
                <c:pt idx="90">
                  <c:v>1937</c:v>
                </c:pt>
                <c:pt idx="91">
                  <c:v>1938</c:v>
                </c:pt>
                <c:pt idx="92">
                  <c:v>1939</c:v>
                </c:pt>
                <c:pt idx="93">
                  <c:v>1940</c:v>
                </c:pt>
                <c:pt idx="94">
                  <c:v>1941</c:v>
                </c:pt>
                <c:pt idx="95">
                  <c:v>1942</c:v>
                </c:pt>
                <c:pt idx="96">
                  <c:v>1943</c:v>
                </c:pt>
                <c:pt idx="97">
                  <c:v>1944</c:v>
                </c:pt>
                <c:pt idx="98">
                  <c:v>1945</c:v>
                </c:pt>
                <c:pt idx="99">
                  <c:v>1946</c:v>
                </c:pt>
                <c:pt idx="100">
                  <c:v>1947</c:v>
                </c:pt>
                <c:pt idx="101">
                  <c:v>1948</c:v>
                </c:pt>
                <c:pt idx="102">
                  <c:v>1949</c:v>
                </c:pt>
                <c:pt idx="103">
                  <c:v>1950</c:v>
                </c:pt>
                <c:pt idx="104">
                  <c:v>1951</c:v>
                </c:pt>
                <c:pt idx="105">
                  <c:v>1952</c:v>
                </c:pt>
                <c:pt idx="106">
                  <c:v>1953</c:v>
                </c:pt>
                <c:pt idx="107">
                  <c:v>1954</c:v>
                </c:pt>
                <c:pt idx="108">
                  <c:v>1955</c:v>
                </c:pt>
                <c:pt idx="109">
                  <c:v>1956</c:v>
                </c:pt>
                <c:pt idx="110">
                  <c:v>1957</c:v>
                </c:pt>
                <c:pt idx="111">
                  <c:v>1958</c:v>
                </c:pt>
                <c:pt idx="112">
                  <c:v>1959</c:v>
                </c:pt>
                <c:pt idx="113">
                  <c:v>1960</c:v>
                </c:pt>
                <c:pt idx="114">
                  <c:v>1961</c:v>
                </c:pt>
                <c:pt idx="115">
                  <c:v>1962</c:v>
                </c:pt>
                <c:pt idx="116">
                  <c:v>1964</c:v>
                </c:pt>
                <c:pt idx="117">
                  <c:v>1966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1974</c:v>
                </c:pt>
                <c:pt idx="124">
                  <c:v>1977</c:v>
                </c:pt>
                <c:pt idx="125">
                  <c:v>1978</c:v>
                </c:pt>
                <c:pt idx="126">
                  <c:v>1979</c:v>
                </c:pt>
              </c:numCache>
            </c:numRef>
          </c:cat>
          <c:val>
            <c:numRef>
              <c:f>'Tables &amp; Graphs'!$B$22:$B$148</c:f>
              <c:numCache>
                <c:formatCode>General</c:formatCode>
                <c:ptCount val="127"/>
                <c:pt idx="0">
                  <c:v>246</c:v>
                </c:pt>
                <c:pt idx="1">
                  <c:v>476</c:v>
                </c:pt>
                <c:pt idx="2">
                  <c:v>446</c:v>
                </c:pt>
                <c:pt idx="3">
                  <c:v>744</c:v>
                </c:pt>
                <c:pt idx="4">
                  <c:v>809</c:v>
                </c:pt>
                <c:pt idx="5">
                  <c:v>385</c:v>
                </c:pt>
                <c:pt idx="6">
                  <c:v>552</c:v>
                </c:pt>
                <c:pt idx="7">
                  <c:v>429</c:v>
                </c:pt>
                <c:pt idx="8">
                  <c:v>596</c:v>
                </c:pt>
                <c:pt idx="9">
                  <c:v>476</c:v>
                </c:pt>
                <c:pt idx="10">
                  <c:v>428</c:v>
                </c:pt>
                <c:pt idx="11">
                  <c:v>402</c:v>
                </c:pt>
                <c:pt idx="12">
                  <c:v>482</c:v>
                </c:pt>
                <c:pt idx="13">
                  <c:v>575</c:v>
                </c:pt>
                <c:pt idx="14">
                  <c:v>455</c:v>
                </c:pt>
                <c:pt idx="15">
                  <c:v>627</c:v>
                </c:pt>
                <c:pt idx="16">
                  <c:v>836</c:v>
                </c:pt>
                <c:pt idx="17">
                  <c:v>1372</c:v>
                </c:pt>
                <c:pt idx="18">
                  <c:v>1366</c:v>
                </c:pt>
                <c:pt idx="19">
                  <c:v>1354</c:v>
                </c:pt>
                <c:pt idx="20">
                  <c:v>542</c:v>
                </c:pt>
                <c:pt idx="21">
                  <c:v>504</c:v>
                </c:pt>
                <c:pt idx="22">
                  <c:v>209</c:v>
                </c:pt>
                <c:pt idx="23">
                  <c:v>312</c:v>
                </c:pt>
                <c:pt idx="24">
                  <c:v>285</c:v>
                </c:pt>
                <c:pt idx="25">
                  <c:v>282</c:v>
                </c:pt>
                <c:pt idx="26">
                  <c:v>559</c:v>
                </c:pt>
                <c:pt idx="27">
                  <c:v>337</c:v>
                </c:pt>
                <c:pt idx="28">
                  <c:v>159</c:v>
                </c:pt>
                <c:pt idx="29">
                  <c:v>148</c:v>
                </c:pt>
                <c:pt idx="30">
                  <c:v>155</c:v>
                </c:pt>
                <c:pt idx="31">
                  <c:v>118</c:v>
                </c:pt>
                <c:pt idx="32">
                  <c:v>136</c:v>
                </c:pt>
                <c:pt idx="33">
                  <c:v>204</c:v>
                </c:pt>
                <c:pt idx="34">
                  <c:v>156</c:v>
                </c:pt>
                <c:pt idx="35">
                  <c:v>111</c:v>
                </c:pt>
                <c:pt idx="36">
                  <c:v>128</c:v>
                </c:pt>
                <c:pt idx="37">
                  <c:v>99</c:v>
                </c:pt>
                <c:pt idx="38">
                  <c:v>69</c:v>
                </c:pt>
                <c:pt idx="39">
                  <c:v>70</c:v>
                </c:pt>
                <c:pt idx="40">
                  <c:v>67</c:v>
                </c:pt>
                <c:pt idx="41">
                  <c:v>50</c:v>
                </c:pt>
                <c:pt idx="42">
                  <c:v>50</c:v>
                </c:pt>
                <c:pt idx="43">
                  <c:v>46</c:v>
                </c:pt>
                <c:pt idx="44">
                  <c:v>58</c:v>
                </c:pt>
                <c:pt idx="45">
                  <c:v>48</c:v>
                </c:pt>
                <c:pt idx="46">
                  <c:v>51</c:v>
                </c:pt>
                <c:pt idx="47">
                  <c:v>55</c:v>
                </c:pt>
                <c:pt idx="48">
                  <c:v>47</c:v>
                </c:pt>
                <c:pt idx="49">
                  <c:v>42</c:v>
                </c:pt>
                <c:pt idx="50">
                  <c:v>52</c:v>
                </c:pt>
                <c:pt idx="51">
                  <c:v>37</c:v>
                </c:pt>
                <c:pt idx="52">
                  <c:v>53</c:v>
                </c:pt>
                <c:pt idx="53">
                  <c:v>37</c:v>
                </c:pt>
                <c:pt idx="54">
                  <c:v>36</c:v>
                </c:pt>
                <c:pt idx="55">
                  <c:v>37</c:v>
                </c:pt>
                <c:pt idx="56">
                  <c:v>40</c:v>
                </c:pt>
                <c:pt idx="57">
                  <c:v>41</c:v>
                </c:pt>
                <c:pt idx="58">
                  <c:v>26</c:v>
                </c:pt>
                <c:pt idx="59">
                  <c:v>31</c:v>
                </c:pt>
                <c:pt idx="60">
                  <c:v>18</c:v>
                </c:pt>
                <c:pt idx="61">
                  <c:v>35</c:v>
                </c:pt>
                <c:pt idx="62">
                  <c:v>29</c:v>
                </c:pt>
                <c:pt idx="63">
                  <c:v>28</c:v>
                </c:pt>
                <c:pt idx="64">
                  <c:v>35</c:v>
                </c:pt>
                <c:pt idx="65">
                  <c:v>22</c:v>
                </c:pt>
                <c:pt idx="66">
                  <c:v>19</c:v>
                </c:pt>
                <c:pt idx="67">
                  <c:v>30</c:v>
                </c:pt>
                <c:pt idx="68">
                  <c:v>29</c:v>
                </c:pt>
                <c:pt idx="69">
                  <c:v>25</c:v>
                </c:pt>
                <c:pt idx="70">
                  <c:v>14</c:v>
                </c:pt>
                <c:pt idx="71">
                  <c:v>24</c:v>
                </c:pt>
                <c:pt idx="72">
                  <c:v>18</c:v>
                </c:pt>
                <c:pt idx="73">
                  <c:v>12</c:v>
                </c:pt>
                <c:pt idx="74">
                  <c:v>13</c:v>
                </c:pt>
                <c:pt idx="75">
                  <c:v>24</c:v>
                </c:pt>
                <c:pt idx="76">
                  <c:v>18</c:v>
                </c:pt>
                <c:pt idx="77">
                  <c:v>22</c:v>
                </c:pt>
                <c:pt idx="78">
                  <c:v>14</c:v>
                </c:pt>
                <c:pt idx="79">
                  <c:v>19</c:v>
                </c:pt>
                <c:pt idx="80">
                  <c:v>10</c:v>
                </c:pt>
                <c:pt idx="81">
                  <c:v>16</c:v>
                </c:pt>
                <c:pt idx="82">
                  <c:v>28</c:v>
                </c:pt>
                <c:pt idx="83">
                  <c:v>12</c:v>
                </c:pt>
                <c:pt idx="84">
                  <c:v>16</c:v>
                </c:pt>
                <c:pt idx="85">
                  <c:v>19</c:v>
                </c:pt>
                <c:pt idx="86">
                  <c:v>14</c:v>
                </c:pt>
                <c:pt idx="87">
                  <c:v>22</c:v>
                </c:pt>
                <c:pt idx="88">
                  <c:v>18</c:v>
                </c:pt>
                <c:pt idx="89">
                  <c:v>10</c:v>
                </c:pt>
                <c:pt idx="90">
                  <c:v>13</c:v>
                </c:pt>
                <c:pt idx="91">
                  <c:v>12</c:v>
                </c:pt>
                <c:pt idx="92">
                  <c:v>7</c:v>
                </c:pt>
                <c:pt idx="93">
                  <c:v>11</c:v>
                </c:pt>
                <c:pt idx="94">
                  <c:v>10</c:v>
                </c:pt>
                <c:pt idx="95">
                  <c:v>4</c:v>
                </c:pt>
                <c:pt idx="96">
                  <c:v>10</c:v>
                </c:pt>
                <c:pt idx="97">
                  <c:v>11</c:v>
                </c:pt>
                <c:pt idx="98">
                  <c:v>8</c:v>
                </c:pt>
                <c:pt idx="99">
                  <c:v>11</c:v>
                </c:pt>
                <c:pt idx="100">
                  <c:v>7</c:v>
                </c:pt>
                <c:pt idx="101">
                  <c:v>4</c:v>
                </c:pt>
                <c:pt idx="102">
                  <c:v>3</c:v>
                </c:pt>
                <c:pt idx="103">
                  <c:v>4</c:v>
                </c:pt>
                <c:pt idx="104">
                  <c:v>5</c:v>
                </c:pt>
                <c:pt idx="105">
                  <c:v>2</c:v>
                </c:pt>
                <c:pt idx="106">
                  <c:v>3</c:v>
                </c:pt>
                <c:pt idx="107">
                  <c:v>1</c:v>
                </c:pt>
                <c:pt idx="108">
                  <c:v>4</c:v>
                </c:pt>
                <c:pt idx="109">
                  <c:v>2</c:v>
                </c:pt>
                <c:pt idx="110">
                  <c:v>2</c:v>
                </c:pt>
                <c:pt idx="111">
                  <c:v>3</c:v>
                </c:pt>
                <c:pt idx="112">
                  <c:v>1</c:v>
                </c:pt>
                <c:pt idx="113">
                  <c:v>4</c:v>
                </c:pt>
                <c:pt idx="114">
                  <c:v>1</c:v>
                </c:pt>
                <c:pt idx="115">
                  <c:v>4</c:v>
                </c:pt>
                <c:pt idx="116">
                  <c:v>2</c:v>
                </c:pt>
                <c:pt idx="117">
                  <c:v>2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2</c:v>
                </c:pt>
                <c:pt idx="122">
                  <c:v>2</c:v>
                </c:pt>
                <c:pt idx="123">
                  <c:v>1</c:v>
                </c:pt>
                <c:pt idx="124">
                  <c:v>3</c:v>
                </c:pt>
                <c:pt idx="125">
                  <c:v>2</c:v>
                </c:pt>
                <c:pt idx="126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C5-441B-A74D-35A748E036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6418144"/>
        <c:axId val="566418560"/>
      </c:lineChart>
      <c:catAx>
        <c:axId val="566418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418560"/>
        <c:crosses val="autoZero"/>
        <c:auto val="1"/>
        <c:lblAlgn val="ctr"/>
        <c:lblOffset val="100"/>
        <c:noMultiLvlLbl val="0"/>
      </c:catAx>
      <c:valAx>
        <c:axId val="566418560"/>
        <c:scaling>
          <c:orientation val="minMax"/>
          <c:max val="14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418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rgbClr val="FFFFFF"/>
      </a:lt1>
      <a:dk2>
        <a:srgbClr val="000000"/>
      </a:dk2>
      <a:lt2>
        <a:srgbClr val="E7E6E6"/>
      </a:lt2>
      <a:accent1>
        <a:srgbClr val="492A86"/>
      </a:accent1>
      <a:accent2>
        <a:srgbClr val="454C02"/>
      </a:accent2>
      <a:accent3>
        <a:srgbClr val="29519B"/>
      </a:accent3>
      <a:accent4>
        <a:srgbClr val="939597"/>
      </a:accent4>
      <a:accent5>
        <a:srgbClr val="000000"/>
      </a:accent5>
      <a:accent6>
        <a:srgbClr val="FFFFFF"/>
      </a:accent6>
      <a:hlink>
        <a:srgbClr val="94C020"/>
      </a:hlink>
      <a:folHlink>
        <a:srgbClr val="939597"/>
      </a:folHlink>
    </a:clrScheme>
    <a:fontScheme name="Custom 23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D6E96-7F2F-4BF6-96E5-092A4FF074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E91B86-8DDE-46BD-91F6-613944CA2A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F3C714-A796-4127-A6E6-03F54C70DCB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A25D6CD-424A-45B8-9E13-0180CE70E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{BF483FB1-97E7-4D64-AB99-04F57A59A1D4}tf22618618_win32</Template>
  <TotalTime>116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 Khamken</dc:creator>
  <cp:keywords/>
  <dc:description/>
  <cp:lastModifiedBy>Demetria Khamken</cp:lastModifiedBy>
  <cp:revision>3</cp:revision>
  <dcterms:created xsi:type="dcterms:W3CDTF">2022-05-19T21:43:00Z</dcterms:created>
  <dcterms:modified xsi:type="dcterms:W3CDTF">2022-05-20T15:29:00Z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